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69" w:rsidRPr="00EC1797" w:rsidRDefault="00935E69" w:rsidP="008E431D">
      <w:pPr>
        <w:pStyle w:val="ResumeSectionsHeadings"/>
        <w:spacing w:before="0" w:after="0"/>
      </w:pPr>
      <w:r w:rsidRPr="00EC1797">
        <w:t>Education</w:t>
      </w:r>
    </w:p>
    <w:p w:rsidR="00AF1168" w:rsidRDefault="001B4450" w:rsidP="00AF1168">
      <w:pPr>
        <w:pStyle w:val="HeadingAllCaps"/>
        <w:spacing w:before="0" w:after="0"/>
      </w:pPr>
      <w:r>
        <w:t>University of california, Berkeley – berkeley, CA</w:t>
      </w:r>
      <w:r w:rsidR="005764AA">
        <w:tab/>
      </w:r>
      <w:bookmarkStart w:id="0" w:name="_GoBack"/>
      <w:bookmarkEnd w:id="0"/>
      <w:r w:rsidR="00AF1168">
        <w:tab/>
      </w:r>
      <w:r w:rsidR="00AF1168">
        <w:tab/>
        <w:t xml:space="preserve">       </w:t>
      </w:r>
      <w:r w:rsidR="00AF1168" w:rsidRPr="005764AA">
        <w:rPr>
          <w:szCs w:val="21"/>
        </w:rPr>
        <w:t xml:space="preserve">  </w:t>
      </w:r>
      <w:r w:rsidR="00AF1168">
        <w:rPr>
          <w:szCs w:val="21"/>
        </w:rPr>
        <w:t xml:space="preserve">              </w:t>
      </w:r>
    </w:p>
    <w:p w:rsidR="00AF1168" w:rsidRDefault="00AF1168" w:rsidP="00AF1168">
      <w:pPr>
        <w:pStyle w:val="Jobtitles-employmenthistory"/>
        <w:spacing w:after="0"/>
        <w:ind w:right="0"/>
      </w:pPr>
      <w:r>
        <w:t xml:space="preserve">Intended Bachelor of Arts in Computer Science </w:t>
      </w:r>
      <w:r>
        <w:t xml:space="preserve">and Astrophysics </w:t>
      </w:r>
      <w:r>
        <w:t xml:space="preserve">       </w:t>
      </w:r>
      <w:r w:rsidRPr="005764AA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        </w:t>
      </w:r>
      <w:r w:rsidRPr="005764AA">
        <w:rPr>
          <w:b w:val="0"/>
          <w:i/>
          <w:sz w:val="21"/>
          <w:szCs w:val="21"/>
        </w:rPr>
        <w:t>Expected Date of Graduation: May 2015</w:t>
      </w:r>
    </w:p>
    <w:p w:rsidR="00AF1168" w:rsidRDefault="00AF1168" w:rsidP="00AF1168">
      <w:pPr>
        <w:pStyle w:val="EmploymentHistoryLocations"/>
      </w:pPr>
      <w:r>
        <w:t>GPA: 3.172</w:t>
      </w:r>
    </w:p>
    <w:p w:rsidR="001B4450" w:rsidRDefault="001B4450" w:rsidP="008E431D">
      <w:pPr>
        <w:pStyle w:val="EmploymentHistoryLocations"/>
      </w:pPr>
      <w:r>
        <w:tab/>
      </w:r>
    </w:p>
    <w:p w:rsidR="001B4450" w:rsidRDefault="001B4450" w:rsidP="008E431D">
      <w:pPr>
        <w:pStyle w:val="HeadingAllCaps"/>
        <w:spacing w:before="0" w:after="0"/>
      </w:pPr>
      <w:r>
        <w:t>Academy of the Canyons – Santa Clarita, CA</w:t>
      </w:r>
      <w:r w:rsidR="005764AA">
        <w:tab/>
      </w:r>
      <w:r w:rsidR="005764AA">
        <w:tab/>
      </w:r>
      <w:r w:rsidR="005764AA">
        <w:tab/>
      </w:r>
      <w:r w:rsidR="005764AA">
        <w:tab/>
      </w:r>
    </w:p>
    <w:p w:rsidR="005764AA" w:rsidRPr="005764AA" w:rsidRDefault="00D755CF" w:rsidP="008E431D">
      <w:pPr>
        <w:pStyle w:val="HeadingAllCaps"/>
        <w:spacing w:before="0" w:after="120"/>
        <w:ind w:right="0"/>
        <w:jc w:val="left"/>
        <w:rPr>
          <w:i/>
          <w:caps w:val="0"/>
          <w:szCs w:val="21"/>
        </w:rPr>
      </w:pPr>
      <w:r>
        <w:rPr>
          <w:sz w:val="20"/>
          <w:szCs w:val="20"/>
        </w:rPr>
        <w:t>GPA: 3.96</w:t>
      </w:r>
      <w:r w:rsidR="001B4450" w:rsidRPr="005764AA">
        <w:rPr>
          <w:sz w:val="20"/>
          <w:szCs w:val="20"/>
        </w:rPr>
        <w:t xml:space="preserve"> (</w:t>
      </w:r>
      <w:proofErr w:type="spellStart"/>
      <w:r w:rsidR="001B4450" w:rsidRPr="005764AA">
        <w:rPr>
          <w:caps w:val="0"/>
          <w:sz w:val="20"/>
          <w:szCs w:val="20"/>
        </w:rPr>
        <w:t>Unweight</w:t>
      </w:r>
      <w:r w:rsidR="00F72143" w:rsidRPr="005764AA">
        <w:rPr>
          <w:caps w:val="0"/>
          <w:sz w:val="20"/>
          <w:szCs w:val="20"/>
        </w:rPr>
        <w:t>ed</w:t>
      </w:r>
      <w:proofErr w:type="spellEnd"/>
      <w:r w:rsidR="00F72143" w:rsidRPr="005764AA">
        <w:rPr>
          <w:sz w:val="20"/>
          <w:szCs w:val="20"/>
        </w:rPr>
        <w:t>)</w:t>
      </w:r>
      <w:r w:rsidR="005764AA">
        <w:rPr>
          <w:i/>
          <w:caps w:val="0"/>
          <w:szCs w:val="21"/>
        </w:rPr>
        <w:t xml:space="preserve">         </w:t>
      </w:r>
      <w:r w:rsidR="005764AA">
        <w:rPr>
          <w:i/>
          <w:caps w:val="0"/>
          <w:szCs w:val="21"/>
        </w:rPr>
        <w:tab/>
      </w:r>
      <w:r w:rsidR="005764AA">
        <w:rPr>
          <w:i/>
          <w:caps w:val="0"/>
          <w:szCs w:val="21"/>
        </w:rPr>
        <w:tab/>
      </w:r>
      <w:r w:rsidR="005764AA">
        <w:rPr>
          <w:i/>
          <w:caps w:val="0"/>
          <w:szCs w:val="21"/>
        </w:rPr>
        <w:tab/>
      </w:r>
      <w:r w:rsidR="005764AA">
        <w:rPr>
          <w:i/>
          <w:caps w:val="0"/>
          <w:szCs w:val="21"/>
        </w:rPr>
        <w:tab/>
      </w:r>
      <w:r w:rsidR="005764AA">
        <w:rPr>
          <w:i/>
          <w:caps w:val="0"/>
          <w:szCs w:val="21"/>
        </w:rPr>
        <w:tab/>
      </w:r>
      <w:r w:rsidR="005764AA">
        <w:rPr>
          <w:i/>
          <w:caps w:val="0"/>
          <w:szCs w:val="21"/>
        </w:rPr>
        <w:tab/>
        <w:t xml:space="preserve"> </w:t>
      </w:r>
      <w:r w:rsidR="00E36171">
        <w:rPr>
          <w:i/>
          <w:caps w:val="0"/>
          <w:szCs w:val="21"/>
        </w:rPr>
        <w:t xml:space="preserve">                        </w:t>
      </w:r>
      <w:r>
        <w:rPr>
          <w:i/>
          <w:caps w:val="0"/>
          <w:szCs w:val="21"/>
        </w:rPr>
        <w:t xml:space="preserve">              </w:t>
      </w:r>
      <w:r w:rsidR="005764AA" w:rsidRPr="005764AA">
        <w:rPr>
          <w:i/>
          <w:caps w:val="0"/>
          <w:szCs w:val="21"/>
        </w:rPr>
        <w:t>Graduated: June 2011</w:t>
      </w:r>
    </w:p>
    <w:p w:rsidR="00D755CF" w:rsidRPr="00EC1797" w:rsidRDefault="00F72143" w:rsidP="003F49C8">
      <w:pPr>
        <w:pStyle w:val="ResumeSectionsHeadings"/>
        <w:spacing w:before="120" w:after="0"/>
        <w:rPr>
          <w:noProof/>
        </w:rPr>
      </w:pPr>
      <w:r w:rsidRPr="00EC1797">
        <w:rPr>
          <w:noProof/>
        </w:rPr>
        <w:t>Related Coursework</w:t>
      </w:r>
    </w:p>
    <w:p w:rsidR="00D755CF" w:rsidRDefault="00D755CF" w:rsidP="003F49C8">
      <w:pPr>
        <w:pStyle w:val="BulletList1"/>
        <w:numPr>
          <w:ilvl w:val="0"/>
          <w:numId w:val="21"/>
        </w:numPr>
      </w:pPr>
      <w:r>
        <w:t>Machine Structures (Currently enrolled)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55CF">
        <w:rPr>
          <w:i/>
          <w:sz w:val="21"/>
          <w:szCs w:val="21"/>
        </w:rPr>
        <w:t>Fall 2012</w:t>
      </w:r>
    </w:p>
    <w:p w:rsidR="00D755CF" w:rsidRDefault="00D755CF" w:rsidP="003F49C8">
      <w:pPr>
        <w:pStyle w:val="BulletList1"/>
        <w:numPr>
          <w:ilvl w:val="0"/>
          <w:numId w:val="21"/>
        </w:numPr>
      </w:pPr>
      <w:r>
        <w:t>Programmers C++ (Currently enrolled)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55CF">
        <w:rPr>
          <w:i/>
          <w:sz w:val="21"/>
          <w:szCs w:val="21"/>
        </w:rPr>
        <w:t>Fall 2012</w:t>
      </w:r>
    </w:p>
    <w:p w:rsidR="005764AA" w:rsidRDefault="005764AA" w:rsidP="003F49C8">
      <w:pPr>
        <w:pStyle w:val="BulletList1"/>
        <w:numPr>
          <w:ilvl w:val="0"/>
          <w:numId w:val="21"/>
        </w:numPr>
      </w:pPr>
      <w:r>
        <w:t xml:space="preserve">Data Structures </w:t>
      </w:r>
      <w:r w:rsidR="00D755CF">
        <w:t xml:space="preserve">  </w:t>
      </w:r>
      <w:r w:rsidR="00D755CF">
        <w:tab/>
      </w:r>
      <w:r w:rsidR="00D755CF">
        <w:tab/>
        <w:t xml:space="preserve"> </w:t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  <w:t xml:space="preserve">           </w:t>
      </w:r>
      <w:r w:rsidR="00105CF9">
        <w:t xml:space="preserve">              </w:t>
      </w:r>
      <w:r w:rsidR="00E36171">
        <w:rPr>
          <w:i/>
          <w:sz w:val="21"/>
          <w:szCs w:val="21"/>
        </w:rPr>
        <w:t xml:space="preserve">Spring  </w:t>
      </w:r>
      <w:r w:rsidR="00E36171" w:rsidRPr="00E36171">
        <w:rPr>
          <w:i/>
          <w:sz w:val="21"/>
          <w:szCs w:val="21"/>
        </w:rPr>
        <w:t>2012</w:t>
      </w:r>
    </w:p>
    <w:p w:rsidR="005764AA" w:rsidRDefault="005764AA" w:rsidP="003F49C8">
      <w:pPr>
        <w:pStyle w:val="BulletList1"/>
        <w:numPr>
          <w:ilvl w:val="0"/>
          <w:numId w:val="21"/>
        </w:numPr>
      </w:pPr>
      <w:r>
        <w:t>Structure and Interpretation of Computer Programs</w:t>
      </w:r>
      <w:r w:rsidR="00E36171">
        <w:t xml:space="preserve"> </w:t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  <w:t xml:space="preserve">              </w:t>
      </w:r>
      <w:r w:rsidR="00E36171" w:rsidRPr="00E36171">
        <w:rPr>
          <w:i/>
          <w:sz w:val="21"/>
          <w:szCs w:val="21"/>
        </w:rPr>
        <w:t xml:space="preserve">Fall </w:t>
      </w:r>
      <w:r w:rsidR="00E36171">
        <w:rPr>
          <w:i/>
          <w:sz w:val="21"/>
          <w:szCs w:val="21"/>
        </w:rPr>
        <w:t xml:space="preserve"> </w:t>
      </w:r>
      <w:r w:rsidR="00E36171" w:rsidRPr="00E36171">
        <w:rPr>
          <w:i/>
          <w:sz w:val="21"/>
          <w:szCs w:val="21"/>
        </w:rPr>
        <w:t>2011</w:t>
      </w:r>
    </w:p>
    <w:p w:rsidR="005764AA" w:rsidRDefault="00E36171" w:rsidP="003F49C8">
      <w:pPr>
        <w:pStyle w:val="BulletList1"/>
        <w:numPr>
          <w:ilvl w:val="0"/>
          <w:numId w:val="21"/>
        </w:numPr>
      </w:pPr>
      <w:r>
        <w:t xml:space="preserve">Computer Animation and Special Effects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E36171">
        <w:rPr>
          <w:i/>
          <w:sz w:val="21"/>
          <w:szCs w:val="21"/>
        </w:rPr>
        <w:t xml:space="preserve">Spring </w:t>
      </w:r>
      <w:r>
        <w:rPr>
          <w:i/>
          <w:sz w:val="21"/>
          <w:szCs w:val="21"/>
        </w:rPr>
        <w:t xml:space="preserve"> </w:t>
      </w:r>
      <w:r w:rsidRPr="00E36171">
        <w:rPr>
          <w:i/>
          <w:sz w:val="21"/>
          <w:szCs w:val="21"/>
        </w:rPr>
        <w:t>2011</w:t>
      </w:r>
    </w:p>
    <w:p w:rsidR="00E36171" w:rsidRDefault="00494EC3" w:rsidP="003F49C8">
      <w:pPr>
        <w:pStyle w:val="BulletList1"/>
        <w:numPr>
          <w:ilvl w:val="0"/>
          <w:numId w:val="21"/>
        </w:numPr>
      </w:pPr>
      <w:r>
        <w:t>A+ Certification Course</w:t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</w:r>
      <w:r w:rsidR="00E36171">
        <w:tab/>
        <w:t xml:space="preserve">              </w:t>
      </w:r>
      <w:r w:rsidR="00E36171" w:rsidRPr="00E36171">
        <w:rPr>
          <w:i/>
          <w:sz w:val="21"/>
          <w:szCs w:val="21"/>
        </w:rPr>
        <w:t xml:space="preserve">Fall </w:t>
      </w:r>
      <w:r w:rsidR="00E36171">
        <w:rPr>
          <w:i/>
          <w:sz w:val="21"/>
          <w:szCs w:val="21"/>
        </w:rPr>
        <w:t xml:space="preserve"> </w:t>
      </w:r>
      <w:r w:rsidR="00E36171" w:rsidRPr="00E36171">
        <w:rPr>
          <w:i/>
          <w:sz w:val="21"/>
          <w:szCs w:val="21"/>
        </w:rPr>
        <w:t>2010</w:t>
      </w:r>
    </w:p>
    <w:p w:rsidR="00E36171" w:rsidRDefault="00E36171" w:rsidP="003F49C8">
      <w:pPr>
        <w:pStyle w:val="BulletList1"/>
        <w:numPr>
          <w:ilvl w:val="0"/>
          <w:numId w:val="21"/>
        </w:numPr>
        <w:spacing w:after="120"/>
        <w:ind w:left="547"/>
      </w:pPr>
      <w:r>
        <w:t xml:space="preserve">AP Computer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i/>
          <w:sz w:val="21"/>
          <w:szCs w:val="21"/>
        </w:rPr>
        <w:t>2009 - 2</w:t>
      </w:r>
      <w:r w:rsidRPr="00E36171">
        <w:rPr>
          <w:i/>
          <w:sz w:val="21"/>
          <w:szCs w:val="21"/>
        </w:rPr>
        <w:t>010</w:t>
      </w:r>
    </w:p>
    <w:p w:rsidR="00935E69" w:rsidRPr="00EC1797" w:rsidRDefault="00935E69" w:rsidP="008E431D">
      <w:pPr>
        <w:pStyle w:val="ResumeSectionsHeadings"/>
        <w:spacing w:before="0" w:after="0"/>
      </w:pPr>
      <w:r w:rsidRPr="00EC1797">
        <w:t>Technical Proficiency</w:t>
      </w:r>
    </w:p>
    <w:p w:rsidR="00935E69" w:rsidRDefault="00935E69" w:rsidP="008E431D">
      <w:pPr>
        <w:pStyle w:val="BulletList1"/>
        <w:numPr>
          <w:ilvl w:val="0"/>
          <w:numId w:val="21"/>
        </w:numPr>
      </w:pPr>
      <w:r>
        <w:t xml:space="preserve">Programming Languages: </w:t>
      </w:r>
      <w:r w:rsidR="008223D1">
        <w:t xml:space="preserve">Java, Python, </w:t>
      </w:r>
      <w:r w:rsidR="00D755CF">
        <w:t xml:space="preserve">C++, </w:t>
      </w:r>
      <w:r w:rsidR="008223D1">
        <w:t>m</w:t>
      </w:r>
      <w:r w:rsidR="00D755CF">
        <w:t>inor experience with HTML</w:t>
      </w:r>
    </w:p>
    <w:p w:rsidR="00935E69" w:rsidRDefault="008223D1" w:rsidP="008E431D">
      <w:pPr>
        <w:pStyle w:val="BulletList1"/>
        <w:numPr>
          <w:ilvl w:val="0"/>
          <w:numId w:val="21"/>
        </w:numPr>
      </w:pPr>
      <w:r>
        <w:t xml:space="preserve">Operating systems: Windows, </w:t>
      </w:r>
      <w:r w:rsidR="00D755CF">
        <w:t xml:space="preserve"> Mac, </w:t>
      </w:r>
      <w:r>
        <w:t>UNIX</w:t>
      </w:r>
    </w:p>
    <w:p w:rsidR="008223D1" w:rsidRDefault="00F72143" w:rsidP="008E431D">
      <w:pPr>
        <w:pStyle w:val="BulletList1"/>
        <w:numPr>
          <w:ilvl w:val="0"/>
          <w:numId w:val="21"/>
        </w:numPr>
        <w:spacing w:after="120"/>
        <w:ind w:left="547"/>
      </w:pPr>
      <w:r>
        <w:t>Knowledge and use of: Eclip</w:t>
      </w:r>
      <w:r w:rsidR="008744FE">
        <w:t>se, Emacs, Netbeans, Notepad++, Textpad, Idle</w:t>
      </w:r>
    </w:p>
    <w:p w:rsidR="00B36638" w:rsidRDefault="00846D6E" w:rsidP="008E431D">
      <w:pPr>
        <w:pStyle w:val="ResumeSectionsHeadings"/>
        <w:spacing w:before="0" w:after="0"/>
      </w:pPr>
      <w:r w:rsidRPr="00EC1797">
        <w:t>Experience</w:t>
      </w:r>
    </w:p>
    <w:p w:rsidR="00026DE1" w:rsidRPr="00026DE1" w:rsidRDefault="00026DE1" w:rsidP="00026DE1">
      <w:pPr>
        <w:pStyle w:val="BulletList1"/>
        <w:numPr>
          <w:ilvl w:val="0"/>
          <w:numId w:val="21"/>
        </w:numPr>
      </w:pPr>
      <w:r>
        <w:t>Created a program that “scrubs” the Berkeley HTML on their schedule system</w:t>
      </w:r>
      <w:r w:rsidR="007D5D79">
        <w:t xml:space="preserve">, pulling the data </w:t>
      </w:r>
      <w:r>
        <w:t>to provide it to others in a code-friendly way for</w:t>
      </w:r>
      <w:r w:rsidR="007D5D79">
        <w:t xml:space="preserve"> potential</w:t>
      </w:r>
      <w:r>
        <w:t xml:space="preserve"> future use, </w:t>
      </w:r>
      <w:r w:rsidR="007D5D79">
        <w:t xml:space="preserve">with two team members </w:t>
      </w:r>
      <w:r>
        <w:t xml:space="preserve">while </w:t>
      </w:r>
      <w:r w:rsidR="007D5D79">
        <w:t xml:space="preserve">at a Facebook </w:t>
      </w:r>
      <w:proofErr w:type="spellStart"/>
      <w:r w:rsidR="007D5D79">
        <w:t>Hackathon</w:t>
      </w:r>
      <w:proofErr w:type="spellEnd"/>
      <w:r w:rsidR="007D5D79">
        <w:tab/>
      </w:r>
      <w:r w:rsidR="007D5D79">
        <w:tab/>
        <w:t xml:space="preserve"> </w:t>
      </w:r>
      <w:r>
        <w:t xml:space="preserve"> </w:t>
      </w:r>
      <w:r w:rsidRPr="00026DE1">
        <w:rPr>
          <w:i/>
          <w:sz w:val="21"/>
          <w:szCs w:val="21"/>
        </w:rPr>
        <w:t>Fall 2012</w:t>
      </w:r>
    </w:p>
    <w:p w:rsidR="00B42D4F" w:rsidRDefault="00BA1B11" w:rsidP="008E431D">
      <w:pPr>
        <w:pStyle w:val="BulletList1"/>
        <w:numPr>
          <w:ilvl w:val="0"/>
          <w:numId w:val="21"/>
        </w:numPr>
      </w:pPr>
      <w:r>
        <w:t>Demonstrated the</w:t>
      </w:r>
      <w:r w:rsidR="00846D6E">
        <w:t xml:space="preserve"> </w:t>
      </w:r>
      <w:r>
        <w:t>use of Python and its application</w:t>
      </w:r>
      <w:r w:rsidR="00B42D4F">
        <w:t xml:space="preserve">s to friends, while attending a Hackathon </w:t>
      </w:r>
    </w:p>
    <w:p w:rsidR="00B36638" w:rsidRPr="00105CF9" w:rsidRDefault="00B42D4F" w:rsidP="008E431D">
      <w:pPr>
        <w:pStyle w:val="BulletList1"/>
        <w:numPr>
          <w:ilvl w:val="0"/>
          <w:numId w:val="0"/>
        </w:numPr>
        <w:ind w:left="180"/>
        <w:rPr>
          <w:i/>
          <w:sz w:val="21"/>
          <w:szCs w:val="21"/>
        </w:rPr>
      </w:pPr>
      <w:proofErr w:type="gramStart"/>
      <w:r>
        <w:t>sponsored</w:t>
      </w:r>
      <w:proofErr w:type="gramEnd"/>
      <w:r>
        <w:t xml:space="preserve"> by Facebook.             </w:t>
      </w:r>
      <w:r>
        <w:tab/>
      </w:r>
      <w:r w:rsidR="00105CF9">
        <w:tab/>
      </w:r>
      <w:r w:rsidR="00105CF9">
        <w:tab/>
      </w:r>
      <w:r w:rsidR="00105CF9">
        <w:tab/>
      </w:r>
      <w:r w:rsidR="00105CF9">
        <w:tab/>
      </w:r>
      <w:r w:rsidR="00105CF9">
        <w:tab/>
      </w:r>
      <w:r w:rsidR="00105CF9">
        <w:tab/>
      </w:r>
      <w:r w:rsidR="00105CF9">
        <w:tab/>
      </w:r>
      <w:r w:rsidR="00105CF9">
        <w:tab/>
      </w:r>
      <w:r w:rsidR="00943273">
        <w:t xml:space="preserve">           </w:t>
      </w:r>
      <w:r w:rsidR="007D5D79">
        <w:t xml:space="preserve"> </w:t>
      </w:r>
      <w:r w:rsidR="00943273">
        <w:t xml:space="preserve">   </w:t>
      </w:r>
      <w:r w:rsidR="00105CF9">
        <w:t xml:space="preserve"> </w:t>
      </w:r>
      <w:r w:rsidR="00105CF9" w:rsidRPr="00105CF9">
        <w:rPr>
          <w:i/>
          <w:sz w:val="21"/>
          <w:szCs w:val="21"/>
        </w:rPr>
        <w:t>Fall 2011</w:t>
      </w:r>
    </w:p>
    <w:p w:rsidR="00105CF9" w:rsidRPr="00943273" w:rsidRDefault="00105CF9" w:rsidP="008E431D">
      <w:pPr>
        <w:pStyle w:val="BulletList1"/>
        <w:numPr>
          <w:ilvl w:val="0"/>
          <w:numId w:val="21"/>
        </w:numPr>
      </w:pPr>
      <w:r>
        <w:t xml:space="preserve">Taught </w:t>
      </w:r>
      <w:r w:rsidR="007A1D30">
        <w:t>GUI construction</w:t>
      </w:r>
      <w:r>
        <w:t xml:space="preserve"> to a beginning programming class.    </w:t>
      </w:r>
      <w:r w:rsidR="007D5D79">
        <w:t xml:space="preserve">                               </w:t>
      </w:r>
      <w:r>
        <w:t xml:space="preserve">                                     </w:t>
      </w:r>
      <w:r w:rsidR="007A1D30">
        <w:t xml:space="preserve">     </w:t>
      </w:r>
      <w:r>
        <w:t xml:space="preserve"> </w:t>
      </w:r>
      <w:r w:rsidR="007D5D79">
        <w:t xml:space="preserve">   </w:t>
      </w:r>
      <w:r w:rsidRPr="00105CF9">
        <w:rPr>
          <w:i/>
          <w:sz w:val="21"/>
          <w:szCs w:val="21"/>
        </w:rPr>
        <w:t>Spring 2011</w:t>
      </w:r>
    </w:p>
    <w:p w:rsidR="00943273" w:rsidRDefault="00943273" w:rsidP="00943273">
      <w:pPr>
        <w:pStyle w:val="BulletList1"/>
        <w:numPr>
          <w:ilvl w:val="0"/>
          <w:numId w:val="21"/>
        </w:numPr>
      </w:pPr>
      <w:r>
        <w:t xml:space="preserve">As a member of the First Robotics club at Academy of the Canyons, I was the co-lead programmer. </w:t>
      </w:r>
      <w:r w:rsidR="007A1D30">
        <w:t xml:space="preserve">                </w:t>
      </w:r>
      <w:r w:rsidR="007D5D79">
        <w:t xml:space="preserve">  </w:t>
      </w:r>
      <w:r w:rsidRPr="00943273">
        <w:rPr>
          <w:i/>
          <w:sz w:val="21"/>
          <w:szCs w:val="21"/>
        </w:rPr>
        <w:t>2010 - 2011</w:t>
      </w:r>
    </w:p>
    <w:p w:rsidR="00E36171" w:rsidRDefault="00943273" w:rsidP="00943273">
      <w:pPr>
        <w:pStyle w:val="BulletList1"/>
        <w:numPr>
          <w:ilvl w:val="1"/>
          <w:numId w:val="21"/>
        </w:numPr>
      </w:pPr>
      <w:r>
        <w:t>Attained knowledge</w:t>
      </w:r>
      <w:r w:rsidR="00E36171">
        <w:t xml:space="preserve"> about the debugging, and beta-testing involved</w:t>
      </w:r>
      <w:r w:rsidR="00B42D4F">
        <w:t xml:space="preserve"> </w:t>
      </w:r>
      <w:r w:rsidR="00E36171">
        <w:t>in long programs.</w:t>
      </w:r>
    </w:p>
    <w:p w:rsidR="00B42D4F" w:rsidRDefault="00BA1B11" w:rsidP="008E431D">
      <w:pPr>
        <w:pStyle w:val="BulletList1"/>
        <w:numPr>
          <w:ilvl w:val="0"/>
          <w:numId w:val="21"/>
        </w:numPr>
      </w:pPr>
      <w:r>
        <w:t xml:space="preserve">Constructed multiple projects/training problems in Java as a teacher’s aide while </w:t>
      </w:r>
      <w:r w:rsidR="00B42D4F">
        <w:t>attending</w:t>
      </w:r>
    </w:p>
    <w:p w:rsidR="00BA1B11" w:rsidRDefault="00BA1B11" w:rsidP="008E431D">
      <w:pPr>
        <w:pStyle w:val="BulletList1"/>
        <w:numPr>
          <w:ilvl w:val="0"/>
          <w:numId w:val="0"/>
        </w:numPr>
        <w:ind w:left="180"/>
      </w:pPr>
      <w:proofErr w:type="gramStart"/>
      <w:r>
        <w:t>Academy of the Canyons.</w:t>
      </w:r>
      <w:proofErr w:type="gramEnd"/>
      <w:r w:rsidR="00105CF9">
        <w:t xml:space="preserve"> </w:t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  <w:t xml:space="preserve">                        </w:t>
      </w:r>
      <w:r w:rsidR="007D5D79">
        <w:t xml:space="preserve">  </w:t>
      </w:r>
      <w:r w:rsidR="00105CF9" w:rsidRPr="00B42D4F">
        <w:rPr>
          <w:i/>
          <w:sz w:val="21"/>
          <w:szCs w:val="21"/>
        </w:rPr>
        <w:t>2010 - 2011</w:t>
      </w:r>
    </w:p>
    <w:p w:rsidR="00B42D4F" w:rsidRDefault="000B1DFD" w:rsidP="008E431D">
      <w:pPr>
        <w:pStyle w:val="BulletList1"/>
        <w:numPr>
          <w:ilvl w:val="0"/>
          <w:numId w:val="21"/>
        </w:numPr>
      </w:pPr>
      <w:r>
        <w:t>Upgraded desktops, replaced components, insta</w:t>
      </w:r>
      <w:r w:rsidR="00B42D4F">
        <w:t xml:space="preserve">lled software, and provided </w:t>
      </w:r>
      <w:r>
        <w:t>technical support</w:t>
      </w:r>
    </w:p>
    <w:p w:rsidR="000B1DFD" w:rsidRDefault="000B1DFD" w:rsidP="00332DC7">
      <w:pPr>
        <w:pStyle w:val="BulletList1"/>
        <w:numPr>
          <w:ilvl w:val="0"/>
          <w:numId w:val="0"/>
        </w:numPr>
        <w:spacing w:after="120"/>
        <w:ind w:left="187"/>
        <w:rPr>
          <w:i/>
          <w:sz w:val="21"/>
          <w:szCs w:val="21"/>
        </w:rPr>
      </w:pPr>
      <w:r>
        <w:t xml:space="preserve"> </w:t>
      </w:r>
      <w:proofErr w:type="gramStart"/>
      <w:r>
        <w:t>to</w:t>
      </w:r>
      <w:proofErr w:type="gramEnd"/>
      <w:r>
        <w:t xml:space="preserve"> </w:t>
      </w:r>
      <w:r w:rsidR="00B42D4F">
        <w:t xml:space="preserve">friends and </w:t>
      </w:r>
      <w:r>
        <w:t>family members.</w:t>
      </w:r>
      <w:r w:rsidR="00105CF9">
        <w:t xml:space="preserve"> </w:t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  <w:t xml:space="preserve">  </w:t>
      </w:r>
      <w:r w:rsidR="00B42D4F">
        <w:tab/>
      </w:r>
      <w:r w:rsidR="00B42D4F">
        <w:tab/>
      </w:r>
      <w:r w:rsidR="00B42D4F">
        <w:tab/>
        <w:t xml:space="preserve">        </w:t>
      </w:r>
      <w:r w:rsidR="007D5D79">
        <w:t xml:space="preserve">  </w:t>
      </w:r>
      <w:r w:rsidR="00105CF9" w:rsidRPr="00B42D4F">
        <w:rPr>
          <w:i/>
          <w:sz w:val="21"/>
          <w:szCs w:val="21"/>
        </w:rPr>
        <w:t xml:space="preserve">2008 </w:t>
      </w:r>
      <w:r w:rsidR="00943273">
        <w:rPr>
          <w:i/>
          <w:sz w:val="21"/>
          <w:szCs w:val="21"/>
        </w:rPr>
        <w:t xml:space="preserve">- </w:t>
      </w:r>
      <w:r w:rsidR="00105CF9" w:rsidRPr="00B42D4F">
        <w:rPr>
          <w:i/>
          <w:sz w:val="21"/>
          <w:szCs w:val="21"/>
        </w:rPr>
        <w:t>Present</w:t>
      </w:r>
    </w:p>
    <w:p w:rsidR="00332DC7" w:rsidRPr="00EC1797" w:rsidRDefault="00332DC7" w:rsidP="00332DC7">
      <w:pPr>
        <w:pStyle w:val="ResumeSectionsHeadings"/>
        <w:spacing w:before="0" w:after="0"/>
      </w:pPr>
      <w:r w:rsidRPr="00EC1797">
        <w:rPr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4320"/>
        <w:gridCol w:w="1154"/>
      </w:tblGrid>
      <w:tr w:rsidR="00332DC7" w:rsidTr="009D37FC">
        <w:trPr>
          <w:trHeight w:val="591"/>
        </w:trPr>
        <w:tc>
          <w:tcPr>
            <w:tcW w:w="3600" w:type="dxa"/>
          </w:tcPr>
          <w:p w:rsidR="00332DC7" w:rsidRDefault="00332DC7" w:rsidP="009D37FC">
            <w:pPr>
              <w:pStyle w:val="BulletList1"/>
            </w:pPr>
            <w:r>
              <w:t>Project Management</w:t>
            </w:r>
          </w:p>
          <w:p w:rsidR="00332DC7" w:rsidRDefault="00332DC7" w:rsidP="009D37FC">
            <w:pPr>
              <w:pStyle w:val="BulletList1"/>
            </w:pPr>
            <w:r>
              <w:t>Quick learner</w:t>
            </w:r>
          </w:p>
          <w:p w:rsidR="00332DC7" w:rsidRDefault="00332DC7" w:rsidP="009D37FC">
            <w:pPr>
              <w:pStyle w:val="BulletList1"/>
            </w:pPr>
            <w:r>
              <w:t>Work well under pressure</w:t>
            </w:r>
          </w:p>
        </w:tc>
        <w:tc>
          <w:tcPr>
            <w:tcW w:w="4320" w:type="dxa"/>
          </w:tcPr>
          <w:p w:rsidR="00332DC7" w:rsidRDefault="00332DC7" w:rsidP="009D37FC">
            <w:pPr>
              <w:pStyle w:val="BulletList1"/>
            </w:pPr>
            <w:r>
              <w:t>Organized</w:t>
            </w:r>
          </w:p>
          <w:p w:rsidR="00332DC7" w:rsidRDefault="00332DC7" w:rsidP="009D37FC">
            <w:pPr>
              <w:pStyle w:val="BulletList1"/>
            </w:pPr>
            <w:r>
              <w:t>Good motivator</w:t>
            </w:r>
          </w:p>
          <w:p w:rsidR="00332DC7" w:rsidRDefault="00332DC7" w:rsidP="009D37FC">
            <w:pPr>
              <w:pStyle w:val="BulletList1"/>
            </w:pPr>
            <w:r>
              <w:t>Ability to work in team</w:t>
            </w:r>
          </w:p>
        </w:tc>
        <w:tc>
          <w:tcPr>
            <w:tcW w:w="1154" w:type="dxa"/>
          </w:tcPr>
          <w:p w:rsidR="00332DC7" w:rsidRDefault="00332DC7" w:rsidP="009D37FC">
            <w:pPr>
              <w:pStyle w:val="BulletList1"/>
              <w:numPr>
                <w:ilvl w:val="0"/>
                <w:numId w:val="0"/>
              </w:numPr>
              <w:ind w:left="936"/>
            </w:pPr>
          </w:p>
        </w:tc>
      </w:tr>
    </w:tbl>
    <w:p w:rsidR="000B1DFD" w:rsidRPr="00EC1797" w:rsidRDefault="000B1DFD" w:rsidP="00437F00">
      <w:pPr>
        <w:pStyle w:val="ResumeSectionsHeadings"/>
        <w:spacing w:before="120" w:after="0"/>
      </w:pPr>
      <w:r w:rsidRPr="00EC1797">
        <w:t>Volunteering</w:t>
      </w:r>
    </w:p>
    <w:p w:rsidR="00B36638" w:rsidRDefault="000B1DFD" w:rsidP="008E431D">
      <w:pPr>
        <w:pStyle w:val="BulletList1"/>
        <w:numPr>
          <w:ilvl w:val="0"/>
          <w:numId w:val="21"/>
        </w:numPr>
      </w:pPr>
      <w:r>
        <w:t>Created SockItToThem</w:t>
      </w:r>
      <w:r w:rsidR="005A64B1">
        <w:t>,</w:t>
      </w:r>
      <w:r>
        <w:t xml:space="preserve"> a nonprofit organization that collects and distributes socks to the homeless.</w:t>
      </w:r>
      <w:r w:rsidR="00B42D4F">
        <w:tab/>
        <w:t xml:space="preserve">       </w:t>
      </w:r>
      <w:r w:rsidR="007D5D79">
        <w:t xml:space="preserve"> </w:t>
      </w:r>
      <w:r w:rsidR="00B42D4F">
        <w:t xml:space="preserve"> </w:t>
      </w:r>
      <w:r w:rsidR="00B42D4F" w:rsidRPr="00B42D4F">
        <w:rPr>
          <w:i/>
          <w:sz w:val="21"/>
          <w:szCs w:val="21"/>
        </w:rPr>
        <w:t>2009 - Present</w:t>
      </w:r>
    </w:p>
    <w:p w:rsidR="00B2485F" w:rsidRDefault="005A64B1" w:rsidP="008E431D">
      <w:pPr>
        <w:pStyle w:val="BulletList1"/>
        <w:numPr>
          <w:ilvl w:val="1"/>
          <w:numId w:val="21"/>
        </w:numPr>
      </w:pPr>
      <w:r>
        <w:t>Planned and coordinated many sock drives for the community's homeless population.</w:t>
      </w:r>
    </w:p>
    <w:p w:rsidR="00B2485F" w:rsidRDefault="00B2485F" w:rsidP="008E431D">
      <w:pPr>
        <w:pStyle w:val="BulletList1"/>
        <w:numPr>
          <w:ilvl w:val="0"/>
          <w:numId w:val="21"/>
        </w:numPr>
      </w:pPr>
      <w:r>
        <w:t xml:space="preserve">Made </w:t>
      </w:r>
      <w:r w:rsidR="007A1D30">
        <w:t>peanut butter and jelly sandwiches</w:t>
      </w:r>
      <w:r>
        <w:t xml:space="preserve"> at a local synagogue for the needy, for five </w:t>
      </w:r>
      <w:r w:rsidR="005A64B1">
        <w:t>consecutive</w:t>
      </w:r>
      <w:r>
        <w:t xml:space="preserve"> years.</w:t>
      </w:r>
      <w:r w:rsidR="00B42D4F">
        <w:t xml:space="preserve">             </w:t>
      </w:r>
      <w:r w:rsidR="005A64B1">
        <w:t xml:space="preserve"> </w:t>
      </w:r>
      <w:r w:rsidR="00B42D4F" w:rsidRPr="00B42D4F">
        <w:rPr>
          <w:i/>
          <w:sz w:val="21"/>
          <w:szCs w:val="21"/>
        </w:rPr>
        <w:t>2005 - 2010</w:t>
      </w:r>
    </w:p>
    <w:p w:rsidR="00B2485F" w:rsidRDefault="00B2485F" w:rsidP="008E431D">
      <w:pPr>
        <w:pStyle w:val="BulletList1"/>
        <w:numPr>
          <w:ilvl w:val="0"/>
          <w:numId w:val="21"/>
        </w:numPr>
        <w:spacing w:after="120"/>
        <w:ind w:left="547"/>
      </w:pPr>
      <w:r>
        <w:t>Assembled homeless care packages as a member of the “Wash-kit Gang” for five consecutive years</w:t>
      </w:r>
      <w:r w:rsidR="00B42D4F">
        <w:t>.</w:t>
      </w:r>
      <w:r w:rsidR="00B42D4F">
        <w:tab/>
      </w:r>
      <w:r w:rsidR="003F49C8">
        <w:t xml:space="preserve">          </w:t>
      </w:r>
      <w:r w:rsidR="00B42D4F" w:rsidRPr="00B42D4F">
        <w:rPr>
          <w:i/>
          <w:sz w:val="21"/>
          <w:szCs w:val="21"/>
        </w:rPr>
        <w:t>2005 - 2010</w:t>
      </w:r>
    </w:p>
    <w:p w:rsidR="00EC1797" w:rsidRPr="00EC1797" w:rsidRDefault="00B2485F" w:rsidP="008E431D">
      <w:pPr>
        <w:pStyle w:val="ResumeSectionsHeadings"/>
        <w:spacing w:before="0" w:after="0"/>
      </w:pPr>
      <w:r w:rsidRPr="00EC1797">
        <w:t>Achievements</w:t>
      </w:r>
    </w:p>
    <w:p w:rsidR="00EC1797" w:rsidRDefault="00EC1797" w:rsidP="008E431D">
      <w:pPr>
        <w:pStyle w:val="BulletList1"/>
        <w:numPr>
          <w:ilvl w:val="0"/>
          <w:numId w:val="21"/>
        </w:numPr>
      </w:pPr>
      <w:r>
        <w:t xml:space="preserve">Member of Academy of the Canyon’s Honor Society                                            </w:t>
      </w:r>
      <w:r>
        <w:tab/>
      </w:r>
      <w:r>
        <w:tab/>
      </w:r>
      <w:r>
        <w:tab/>
        <w:t xml:space="preserve">           </w:t>
      </w:r>
      <w:r w:rsidRPr="00EC1797">
        <w:rPr>
          <w:i/>
          <w:sz w:val="21"/>
          <w:szCs w:val="21"/>
        </w:rPr>
        <w:t>2010 - 2011</w:t>
      </w:r>
    </w:p>
    <w:p w:rsidR="00B2485F" w:rsidRDefault="00B2485F" w:rsidP="008E431D">
      <w:pPr>
        <w:pStyle w:val="BulletList1"/>
        <w:numPr>
          <w:ilvl w:val="0"/>
          <w:numId w:val="21"/>
        </w:numPr>
      </w:pPr>
      <w:r>
        <w:t>Advanced Placement Scholar with Distinction</w:t>
      </w:r>
      <w:r w:rsidR="00EC1797">
        <w:t xml:space="preserve">                                                                                                                </w:t>
      </w:r>
      <w:r w:rsidR="00EC1797" w:rsidRPr="00EC1797">
        <w:rPr>
          <w:i/>
          <w:sz w:val="21"/>
          <w:szCs w:val="21"/>
        </w:rPr>
        <w:t>201</w:t>
      </w:r>
      <w:r w:rsidR="00EC1797">
        <w:rPr>
          <w:i/>
          <w:sz w:val="21"/>
          <w:szCs w:val="21"/>
        </w:rPr>
        <w:t>0</w:t>
      </w:r>
    </w:p>
    <w:p w:rsidR="00B2485F" w:rsidRDefault="00B2485F" w:rsidP="008E431D">
      <w:pPr>
        <w:pStyle w:val="BulletList1"/>
        <w:numPr>
          <w:ilvl w:val="0"/>
          <w:numId w:val="21"/>
        </w:numPr>
      </w:pPr>
      <w:r>
        <w:t xml:space="preserve">Member of </w:t>
      </w:r>
      <w:r w:rsidR="00EC1797">
        <w:t>Smithtown High School</w:t>
      </w:r>
      <w:r>
        <w:t>:</w:t>
      </w:r>
    </w:p>
    <w:p w:rsidR="00B2485F" w:rsidRDefault="00B2485F" w:rsidP="008E431D">
      <w:pPr>
        <w:pStyle w:val="BulletList1"/>
        <w:numPr>
          <w:ilvl w:val="1"/>
          <w:numId w:val="21"/>
        </w:numPr>
      </w:pPr>
      <w:r>
        <w:t>National Honor Society</w:t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  <w:t xml:space="preserve">          </w:t>
      </w:r>
      <w:r w:rsidR="00B42D4F" w:rsidRPr="00B42D4F">
        <w:rPr>
          <w:i/>
          <w:sz w:val="21"/>
          <w:szCs w:val="21"/>
        </w:rPr>
        <w:t>2009 - 2010</w:t>
      </w:r>
    </w:p>
    <w:p w:rsidR="00B2485F" w:rsidRDefault="00B2485F" w:rsidP="008E431D">
      <w:pPr>
        <w:pStyle w:val="BulletList1"/>
        <w:numPr>
          <w:ilvl w:val="1"/>
          <w:numId w:val="21"/>
        </w:numPr>
      </w:pPr>
      <w:r>
        <w:t>National Italian Honor Society</w:t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  <w:t xml:space="preserve">          </w:t>
      </w:r>
      <w:r w:rsidR="00B42D4F" w:rsidRPr="00B42D4F">
        <w:rPr>
          <w:i/>
          <w:sz w:val="21"/>
          <w:szCs w:val="21"/>
        </w:rPr>
        <w:t>2009 - 2010</w:t>
      </w:r>
    </w:p>
    <w:p w:rsidR="00B2485F" w:rsidRDefault="00B2485F" w:rsidP="008E431D">
      <w:pPr>
        <w:pStyle w:val="BulletList1"/>
        <w:numPr>
          <w:ilvl w:val="1"/>
          <w:numId w:val="21"/>
        </w:numPr>
        <w:spacing w:after="120"/>
      </w:pPr>
      <w:r>
        <w:t>National Math Honor Society</w:t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</w:r>
      <w:r w:rsidR="00B42D4F">
        <w:tab/>
        <w:t xml:space="preserve">          </w:t>
      </w:r>
      <w:r w:rsidR="00B42D4F" w:rsidRPr="00B42D4F">
        <w:rPr>
          <w:i/>
          <w:sz w:val="21"/>
          <w:szCs w:val="21"/>
        </w:rPr>
        <w:t>2008 - 2010</w:t>
      </w:r>
    </w:p>
    <w:p w:rsidR="00343658" w:rsidRPr="00EC1797" w:rsidRDefault="00343658" w:rsidP="008E431D">
      <w:pPr>
        <w:pStyle w:val="ResumeSectionsHeadings"/>
        <w:spacing w:before="0" w:after="0"/>
      </w:pPr>
      <w:r w:rsidRPr="00EC1797">
        <w:rPr>
          <w:noProof/>
        </w:rPr>
        <w:t>Interests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4320"/>
        <w:gridCol w:w="1154"/>
      </w:tblGrid>
      <w:tr w:rsidR="00343658" w:rsidTr="00FB49C9">
        <w:trPr>
          <w:trHeight w:val="542"/>
        </w:trPr>
        <w:tc>
          <w:tcPr>
            <w:tcW w:w="3600" w:type="dxa"/>
          </w:tcPr>
          <w:p w:rsidR="00343658" w:rsidRDefault="00343658" w:rsidP="008E431D">
            <w:pPr>
              <w:pStyle w:val="BulletList1"/>
              <w:numPr>
                <w:ilvl w:val="0"/>
                <w:numId w:val="21"/>
              </w:numPr>
            </w:pPr>
            <w:r>
              <w:t>Meeting new people</w:t>
            </w:r>
          </w:p>
          <w:p w:rsidR="00343658" w:rsidRDefault="00343658" w:rsidP="00FB49C9">
            <w:pPr>
              <w:pStyle w:val="BulletList1"/>
              <w:numPr>
                <w:ilvl w:val="0"/>
                <w:numId w:val="21"/>
              </w:numPr>
            </w:pPr>
            <w:r>
              <w:t>Traveling, Hiking, Backpacking</w:t>
            </w:r>
          </w:p>
        </w:tc>
        <w:tc>
          <w:tcPr>
            <w:tcW w:w="4320" w:type="dxa"/>
          </w:tcPr>
          <w:p w:rsidR="00343658" w:rsidRDefault="00343658" w:rsidP="008E431D">
            <w:pPr>
              <w:pStyle w:val="BulletList1"/>
              <w:numPr>
                <w:ilvl w:val="0"/>
                <w:numId w:val="21"/>
              </w:numPr>
            </w:pPr>
            <w:r>
              <w:t>Photography, Art</w:t>
            </w:r>
          </w:p>
          <w:p w:rsidR="00343658" w:rsidRDefault="00343658" w:rsidP="008E431D">
            <w:pPr>
              <w:pStyle w:val="BulletList1"/>
              <w:numPr>
                <w:ilvl w:val="0"/>
                <w:numId w:val="21"/>
              </w:numPr>
            </w:pPr>
            <w:r>
              <w:t>Playing video games with friends</w:t>
            </w:r>
          </w:p>
          <w:p w:rsidR="00343658" w:rsidRDefault="00343658" w:rsidP="008E431D">
            <w:pPr>
              <w:pStyle w:val="BulletList1"/>
              <w:numPr>
                <w:ilvl w:val="0"/>
                <w:numId w:val="0"/>
              </w:numPr>
              <w:ind w:left="936"/>
            </w:pPr>
          </w:p>
        </w:tc>
        <w:tc>
          <w:tcPr>
            <w:tcW w:w="1154" w:type="dxa"/>
          </w:tcPr>
          <w:p w:rsidR="00343658" w:rsidRDefault="00343658" w:rsidP="008E431D">
            <w:pPr>
              <w:pStyle w:val="BulletList1"/>
              <w:numPr>
                <w:ilvl w:val="0"/>
                <w:numId w:val="0"/>
              </w:numPr>
              <w:ind w:left="936"/>
            </w:pPr>
          </w:p>
        </w:tc>
      </w:tr>
    </w:tbl>
    <w:p w:rsidR="008744FE" w:rsidRDefault="008744FE" w:rsidP="008E431D">
      <w:pPr>
        <w:pStyle w:val="BulletList1"/>
        <w:numPr>
          <w:ilvl w:val="0"/>
          <w:numId w:val="0"/>
        </w:numPr>
        <w:tabs>
          <w:tab w:val="left" w:pos="1740"/>
        </w:tabs>
      </w:pPr>
    </w:p>
    <w:sectPr w:rsidR="008744FE" w:rsidSect="00F93292">
      <w:headerReference w:type="default" r:id="rId11"/>
      <w:pgSz w:w="12240" w:h="15840"/>
      <w:pgMar w:top="1440" w:right="1008" w:bottom="1440" w:left="1008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D6F" w:rsidRDefault="00036D6F">
      <w:r>
        <w:separator/>
      </w:r>
    </w:p>
  </w:endnote>
  <w:endnote w:type="continuationSeparator" w:id="0">
    <w:p w:rsidR="00036D6F" w:rsidRDefault="0003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D6F" w:rsidRDefault="00036D6F">
      <w:r>
        <w:separator/>
      </w:r>
    </w:p>
  </w:footnote>
  <w:footnote w:type="continuationSeparator" w:id="0">
    <w:p w:rsidR="00036D6F" w:rsidRDefault="00036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50" w:rsidRDefault="001B4450" w:rsidP="00F93292">
    <w:pPr>
      <w:pStyle w:val="Name"/>
      <w:pBdr>
        <w:bottom w:val="single" w:sz="4" w:space="1" w:color="auto"/>
      </w:pBdr>
      <w:spacing w:before="200" w:after="0"/>
    </w:pPr>
    <w:r>
      <w:t>Bryan Sieber</w:t>
    </w:r>
  </w:p>
  <w:p w:rsidR="001B4450" w:rsidRDefault="00D755CF" w:rsidP="00D755CF">
    <w:pPr>
      <w:pStyle w:val="Address"/>
      <w:pBdr>
        <w:bottom w:val="single" w:sz="4" w:space="1" w:color="auto"/>
      </w:pBdr>
      <w:tabs>
        <w:tab w:val="right" w:pos="9360"/>
      </w:tabs>
      <w:jc w:val="center"/>
    </w:pPr>
    <w:r>
      <w:t xml:space="preserve">2650 Durant Ave. CH-204 </w:t>
    </w:r>
    <w:r w:rsidR="001B4450">
      <w:sym w:font="Wingdings" w:char="F075"/>
    </w:r>
    <w:r w:rsidR="001B4450">
      <w:t xml:space="preserve"> Berkeley, CA 94720 </w:t>
    </w:r>
    <w:r w:rsidR="001B4450">
      <w:sym w:font="Wingdings" w:char="F075"/>
    </w:r>
    <w:r w:rsidR="001B4450">
      <w:t xml:space="preserve"> (631) 974-6457 </w:t>
    </w:r>
    <w:r w:rsidR="001B4450">
      <w:sym w:font="Wingdings" w:char="F075"/>
    </w:r>
    <w:r w:rsidR="001B4450">
      <w:t xml:space="preserve"> </w:t>
    </w:r>
    <w:r w:rsidR="001B4450">
      <w:rPr>
        <w:szCs w:val="18"/>
      </w:rPr>
      <w:t>bjsieber@berkeley.edu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395C6F"/>
    <w:multiLevelType w:val="hybridMultilevel"/>
    <w:tmpl w:val="7520B068"/>
    <w:lvl w:ilvl="0" w:tplc="D76C0C84">
      <w:start w:val="1"/>
      <w:numFmt w:val="bullet"/>
      <w:lvlText w:val=""/>
      <w:lvlJc w:val="left"/>
      <w:pPr>
        <w:ind w:left="720" w:hanging="288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8C96762"/>
    <w:multiLevelType w:val="hybridMultilevel"/>
    <w:tmpl w:val="C434B0C0"/>
    <w:lvl w:ilvl="0" w:tplc="0E647512">
      <w:start w:val="1"/>
      <w:numFmt w:val="bullet"/>
      <w:lvlText w:val=""/>
      <w:lvlJc w:val="left"/>
      <w:pPr>
        <w:ind w:left="54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54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7C33F6"/>
    <w:multiLevelType w:val="hybridMultilevel"/>
    <w:tmpl w:val="99F83270"/>
    <w:lvl w:ilvl="0" w:tplc="FB882068">
      <w:start w:val="1"/>
      <w:numFmt w:val="bullet"/>
      <w:pStyle w:val="BulletList2"/>
      <w:lvlText w:val=""/>
      <w:lvlJc w:val="left"/>
      <w:pPr>
        <w:ind w:left="432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3D1"/>
    <w:rsid w:val="00026DE1"/>
    <w:rsid w:val="00036D6F"/>
    <w:rsid w:val="000B1DFD"/>
    <w:rsid w:val="00105CF9"/>
    <w:rsid w:val="00167A61"/>
    <w:rsid w:val="001B4450"/>
    <w:rsid w:val="00227856"/>
    <w:rsid w:val="0028282A"/>
    <w:rsid w:val="00297447"/>
    <w:rsid w:val="00307E32"/>
    <w:rsid w:val="00332DC7"/>
    <w:rsid w:val="00343658"/>
    <w:rsid w:val="003C02E8"/>
    <w:rsid w:val="003F49C8"/>
    <w:rsid w:val="00437F00"/>
    <w:rsid w:val="00494EC3"/>
    <w:rsid w:val="004B4D20"/>
    <w:rsid w:val="0050446C"/>
    <w:rsid w:val="005764AA"/>
    <w:rsid w:val="0058282A"/>
    <w:rsid w:val="005A64B1"/>
    <w:rsid w:val="005C4117"/>
    <w:rsid w:val="00665F29"/>
    <w:rsid w:val="00785E6A"/>
    <w:rsid w:val="007A1D30"/>
    <w:rsid w:val="007B0878"/>
    <w:rsid w:val="007D5D79"/>
    <w:rsid w:val="008222A8"/>
    <w:rsid w:val="008223D1"/>
    <w:rsid w:val="00846D6E"/>
    <w:rsid w:val="008744FE"/>
    <w:rsid w:val="00877992"/>
    <w:rsid w:val="008E431D"/>
    <w:rsid w:val="00913E38"/>
    <w:rsid w:val="00935E69"/>
    <w:rsid w:val="00943273"/>
    <w:rsid w:val="009B5F92"/>
    <w:rsid w:val="00AF1168"/>
    <w:rsid w:val="00B2485F"/>
    <w:rsid w:val="00B36638"/>
    <w:rsid w:val="00B42D4F"/>
    <w:rsid w:val="00BA1B11"/>
    <w:rsid w:val="00BA5A72"/>
    <w:rsid w:val="00BE02D6"/>
    <w:rsid w:val="00C73A71"/>
    <w:rsid w:val="00D755CF"/>
    <w:rsid w:val="00E36171"/>
    <w:rsid w:val="00E9161F"/>
    <w:rsid w:val="00EC0DF3"/>
    <w:rsid w:val="00EC1797"/>
    <w:rsid w:val="00F5667E"/>
    <w:rsid w:val="00F72143"/>
    <w:rsid w:val="00F93292"/>
    <w:rsid w:val="00F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S01036222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CB5F614-0F9D-42C9-9F64-47E9FF29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TS010362220</Template>
  <TotalTime>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cp:lastPrinted>2012-10-15T04:57:00Z</cp:lastPrinted>
  <dcterms:created xsi:type="dcterms:W3CDTF">2013-02-08T09:19:00Z</dcterms:created>
  <dcterms:modified xsi:type="dcterms:W3CDTF">2013-02-08T09:19:00Z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