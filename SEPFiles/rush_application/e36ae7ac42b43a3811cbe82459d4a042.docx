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75" w:type="dxa"/>
        <w:jc w:val="center"/>
        <w:tblInd w:w="-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575"/>
      </w:tblGrid>
      <w:tr w:rsidR="001851A9" w:rsidRPr="00825061">
        <w:trPr>
          <w:trHeight w:val="970"/>
          <w:jc w:val="center"/>
        </w:trPr>
        <w:tc>
          <w:tcPr>
            <w:tcW w:w="10575" w:type="dxa"/>
          </w:tcPr>
          <w:sdt>
            <w:sdtPr>
              <w:rPr>
                <w:rFonts w:asciiTheme="majorHAnsi" w:hAnsiTheme="majorHAnsi"/>
                <w:b/>
                <w:color w:val="0D0D0D" w:themeColor="text1" w:themeTint="F2"/>
              </w:rPr>
              <w:id w:val="1481961"/>
              <w:placeholder>
                <w:docPart w:val="EDB3B80987FC48C88F96059D4686DA2D"/>
              </w:placeholder>
            </w:sdtPr>
            <w:sdtEndPr>
              <w:rPr>
                <w:b w:val="0"/>
              </w:rPr>
            </w:sdtEndPr>
            <w:sdtContent>
              <w:p w:rsidR="00CC394C" w:rsidRPr="00825061" w:rsidRDefault="00291ADC" w:rsidP="00CC394C">
                <w:pPr>
                  <w:rPr>
                    <w:rFonts w:asciiTheme="majorHAnsi" w:hAnsiTheme="majorHAnsi"/>
                    <w:color w:val="0D0D0D" w:themeColor="text1" w:themeTint="F2"/>
                  </w:rPr>
                </w:pPr>
                <w:r w:rsidRPr="00825061">
                  <w:rPr>
                    <w:b/>
                  </w:rPr>
                  <w:t>Objective</w:t>
                </w:r>
                <w:r w:rsidR="00CC394C" w:rsidRPr="00825061">
                  <w:rPr>
                    <w:b/>
                  </w:rPr>
                  <w:t xml:space="preserve"> </w:t>
                </w:r>
                <w:r w:rsidR="00CC394C" w:rsidRPr="00825061">
                  <w:rPr>
                    <w:rFonts w:asciiTheme="majorHAnsi" w:hAnsiTheme="majorHAnsi"/>
                    <w:color w:val="0D0D0D" w:themeColor="text1" w:themeTint="F2"/>
                  </w:rPr>
                  <w:t xml:space="preserve">To </w:t>
                </w:r>
                <w:r w:rsidRPr="00825061">
                  <w:rPr>
                    <w:rFonts w:asciiTheme="majorHAnsi" w:hAnsiTheme="majorHAnsi"/>
                    <w:color w:val="0D0D0D" w:themeColor="text1" w:themeTint="F2"/>
                  </w:rPr>
                  <w:t>join a fraternity that</w:t>
                </w:r>
                <w:r w:rsidR="00CC394C" w:rsidRPr="00825061">
                  <w:rPr>
                    <w:rFonts w:asciiTheme="majorHAnsi" w:hAnsiTheme="majorHAnsi"/>
                    <w:color w:val="0D0D0D" w:themeColor="text1" w:themeTint="F2"/>
                  </w:rPr>
                  <w:t xml:space="preserve"> provides an open environment with many opport</w:t>
                </w:r>
                <w:r w:rsidR="00FC05D3" w:rsidRPr="00825061">
                  <w:rPr>
                    <w:rFonts w:asciiTheme="majorHAnsi" w:hAnsiTheme="majorHAnsi"/>
                    <w:color w:val="0D0D0D" w:themeColor="text1" w:themeTint="F2"/>
                  </w:rPr>
                  <w:t xml:space="preserve">unities for </w:t>
                </w:r>
                <w:r w:rsidRPr="00825061">
                  <w:rPr>
                    <w:rFonts w:asciiTheme="majorHAnsi" w:hAnsiTheme="majorHAnsi"/>
                    <w:color w:val="0D0D0D" w:themeColor="text1" w:themeTint="F2"/>
                  </w:rPr>
                  <w:t xml:space="preserve">continuous growth, while meeting new people and making connections. </w:t>
                </w:r>
              </w:p>
              <w:p w:rsidR="001851A9" w:rsidRPr="00825061" w:rsidRDefault="00E85D29" w:rsidP="00CC394C">
                <w:pPr>
                  <w:pStyle w:val="SectionTitle"/>
                  <w:rPr>
                    <w:b w:val="0"/>
                    <w:sz w:val="22"/>
                  </w:rPr>
                </w:pPr>
              </w:p>
            </w:sdtContent>
          </w:sdt>
        </w:tc>
      </w:tr>
      <w:tr w:rsidR="00F14BA9" w:rsidRPr="00825061">
        <w:trPr>
          <w:trHeight w:val="880"/>
          <w:jc w:val="center"/>
        </w:trPr>
        <w:tc>
          <w:tcPr>
            <w:tcW w:w="10575" w:type="dxa"/>
          </w:tcPr>
          <w:p w:rsidR="00F14BA9" w:rsidRPr="00825061" w:rsidRDefault="00F14BA9" w:rsidP="001F0239">
            <w:pPr>
              <w:pStyle w:val="Sectiondetails"/>
              <w:rPr>
                <w:b/>
              </w:rPr>
            </w:pPr>
            <w:r w:rsidRPr="00825061">
              <w:rPr>
                <w:b/>
              </w:rPr>
              <w:t>Education</w:t>
            </w:r>
            <w:r w:rsidR="00682BA1" w:rsidRPr="00825061">
              <w:rPr>
                <w:b/>
              </w:rPr>
              <w:t xml:space="preserve"> (United States)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Mission San Jose High School (Sept 2009-Jan2009)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Kennedy High School (Jan 2009-May 2010)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Cupertino High School (Aug 2010-May 2011)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De Anza College (Aug 2011-June 2012)</w:t>
            </w:r>
          </w:p>
          <w:p w:rsidR="00F14BA9" w:rsidRPr="00825061" w:rsidRDefault="00F14BA9" w:rsidP="00682BA1">
            <w:pPr>
              <w:pStyle w:val="Sectiondetails"/>
              <w:tabs>
                <w:tab w:val="left" w:pos="5558"/>
              </w:tabs>
            </w:pPr>
            <w:r w:rsidRPr="00825061">
              <w:t>Berkeley ( Current Student)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Honors Roll in High School</w:t>
            </w:r>
          </w:p>
          <w:p w:rsidR="00E323A0" w:rsidRPr="00825061" w:rsidRDefault="00E323A0" w:rsidP="001F0239">
            <w:pPr>
              <w:pStyle w:val="Sectiondetails"/>
            </w:pPr>
            <w:r w:rsidRPr="00825061">
              <w:t>Major:</w:t>
            </w:r>
            <w:r w:rsidR="00825061" w:rsidRPr="00825061">
              <w:t xml:space="preserve"> Double Major:</w:t>
            </w:r>
            <w:r w:rsidRPr="00825061">
              <w:t xml:space="preserve"> </w:t>
            </w:r>
            <w:r w:rsidR="00825061" w:rsidRPr="00825061">
              <w:t>Architecture/undecided</w:t>
            </w:r>
          </w:p>
          <w:p w:rsidR="00F14BA9" w:rsidRPr="00825061" w:rsidRDefault="00F14BA9" w:rsidP="001F0239">
            <w:pPr>
              <w:pStyle w:val="Sectiondetails"/>
            </w:pPr>
          </w:p>
          <w:sdt>
            <w:sdtPr>
              <w:id w:val="1482146"/>
              <w:placeholder>
                <w:docPart w:val="C3E36F7D8746430AB1ED4FA774CC3FE7"/>
              </w:placeholder>
            </w:sdtPr>
            <w:sdtEndPr/>
            <w:sdtContent>
              <w:p w:rsidR="00F14BA9" w:rsidRPr="00825061" w:rsidRDefault="00F14BA9" w:rsidP="001F0239">
                <w:pPr>
                  <w:pStyle w:val="Sectiondetails"/>
                  <w:rPr>
                    <w:b/>
                  </w:rPr>
                </w:pPr>
                <w:r w:rsidRPr="00825061">
                  <w:rPr>
                    <w:b/>
                  </w:rPr>
                  <w:t>Job Experience</w:t>
                </w:r>
              </w:p>
              <w:p w:rsidR="00F14BA9" w:rsidRPr="00825061" w:rsidRDefault="00F14BA9" w:rsidP="001F0239">
                <w:pPr>
                  <w:pStyle w:val="Sectiondetails"/>
                </w:pPr>
                <w:r w:rsidRPr="00825061">
                  <w:t>Swim coach (June 2008-Aug 2009)</w:t>
                </w:r>
              </w:p>
              <w:p w:rsidR="00F14BA9" w:rsidRPr="00825061" w:rsidRDefault="00F14BA9" w:rsidP="001F0239">
                <w:pPr>
                  <w:pStyle w:val="Sectiondetails"/>
                </w:pPr>
                <w:r w:rsidRPr="00825061">
                  <w:t>Synchronized swimming Camp Advisor (Jun 2009-Sept 2009)</w:t>
                </w:r>
              </w:p>
              <w:p w:rsidR="00F14BA9" w:rsidRPr="00825061" w:rsidRDefault="00F14BA9" w:rsidP="001F0239">
                <w:pPr>
                  <w:pStyle w:val="Sectiondetails"/>
                </w:pPr>
                <w:proofErr w:type="spellStart"/>
                <w:r w:rsidRPr="00825061">
                  <w:t>Haagen</w:t>
                </w:r>
                <w:proofErr w:type="spellEnd"/>
                <w:r w:rsidRPr="00825061">
                  <w:t xml:space="preserve"> </w:t>
                </w:r>
                <w:proofErr w:type="spellStart"/>
                <w:r w:rsidRPr="00825061">
                  <w:t>Dazs</w:t>
                </w:r>
                <w:proofErr w:type="spellEnd"/>
                <w:r w:rsidRPr="00825061">
                  <w:t xml:space="preserve"> Sal</w:t>
                </w:r>
                <w:r w:rsidR="00291ADC" w:rsidRPr="00825061">
                  <w:t>es Associate ( Aug 2011-January 2013</w:t>
                </w:r>
                <w:r w:rsidRPr="00825061">
                  <w:t>)</w:t>
                </w:r>
              </w:p>
            </w:sdtContent>
          </w:sdt>
          <w:p w:rsidR="000F28FA" w:rsidRPr="00825061" w:rsidRDefault="000F28FA" w:rsidP="001F0239">
            <w:pPr>
              <w:pStyle w:val="Sectiondetails"/>
              <w:rPr>
                <w:b/>
              </w:rPr>
            </w:pPr>
          </w:p>
          <w:p w:rsidR="00F14BA9" w:rsidRPr="00825061" w:rsidRDefault="00F14BA9" w:rsidP="001F0239">
            <w:pPr>
              <w:pStyle w:val="Sectiondetails"/>
              <w:rPr>
                <w:b/>
              </w:rPr>
            </w:pPr>
            <w:r w:rsidRPr="00825061">
              <w:rPr>
                <w:b/>
              </w:rPr>
              <w:t>Skills and Qualities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 xml:space="preserve">Quick Learner                                  </w:t>
            </w:r>
            <w:r w:rsidR="00682BA1" w:rsidRPr="00825061">
              <w:t xml:space="preserve">                                      </w:t>
            </w:r>
            <w:r w:rsidRPr="00825061">
              <w:t xml:space="preserve">  </w:t>
            </w:r>
            <w:r w:rsidR="00D869EF" w:rsidRPr="00825061">
              <w:t xml:space="preserve"> </w:t>
            </w:r>
            <w:r w:rsidRPr="00825061">
              <w:t>Multitasking</w:t>
            </w:r>
          </w:p>
          <w:p w:rsidR="00F14BA9" w:rsidRPr="00825061" w:rsidRDefault="00D869EF" w:rsidP="001F0239">
            <w:pPr>
              <w:pStyle w:val="Sectiondetails"/>
            </w:pPr>
            <w:r w:rsidRPr="00825061">
              <w:t xml:space="preserve">Great team worker                            </w:t>
            </w:r>
            <w:r w:rsidR="00682BA1" w:rsidRPr="00825061">
              <w:t xml:space="preserve">                                      </w:t>
            </w:r>
            <w:r w:rsidR="00F14BA9" w:rsidRPr="00825061">
              <w:t>Familiar with Spanish (4 years in high school)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Stro</w:t>
            </w:r>
            <w:r w:rsidR="00143098" w:rsidRPr="00825061">
              <w:t>ng communica</w:t>
            </w:r>
            <w:r w:rsidR="00D869EF" w:rsidRPr="00825061">
              <w:t xml:space="preserve">tion skills         </w:t>
            </w:r>
            <w:r w:rsidR="00682BA1" w:rsidRPr="00825061">
              <w:t xml:space="preserve">                                     </w:t>
            </w:r>
            <w:r w:rsidR="00D869EF" w:rsidRPr="00825061">
              <w:t xml:space="preserve">   </w:t>
            </w:r>
            <w:r w:rsidRPr="00825061">
              <w:t>Hardworking</w:t>
            </w:r>
          </w:p>
          <w:p w:rsidR="00F14BA9" w:rsidRPr="00825061" w:rsidRDefault="00EA1D1B" w:rsidP="001F0239">
            <w:pPr>
              <w:pStyle w:val="Sectiondetails"/>
            </w:pPr>
            <w:r w:rsidRPr="00825061">
              <w:t>Fluent in Russian</w:t>
            </w:r>
            <w:r w:rsidR="00F14BA9" w:rsidRPr="00825061">
              <w:t xml:space="preserve">                           </w:t>
            </w:r>
            <w:r w:rsidR="00D869EF" w:rsidRPr="00825061">
              <w:t xml:space="preserve">  </w:t>
            </w:r>
            <w:r w:rsidR="00682BA1" w:rsidRPr="00825061">
              <w:t xml:space="preserve">                                     </w:t>
            </w:r>
            <w:r w:rsidR="00D869EF" w:rsidRPr="00825061">
              <w:t xml:space="preserve">  </w:t>
            </w:r>
            <w:r w:rsidR="000F28FA" w:rsidRPr="00825061">
              <w:t xml:space="preserve"> </w:t>
            </w:r>
            <w:r w:rsidR="00F14BA9" w:rsidRPr="00825061">
              <w:t>Great customer service skills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 xml:space="preserve">Reliable             </w:t>
            </w:r>
            <w:r w:rsidR="00D869EF" w:rsidRPr="00825061">
              <w:t xml:space="preserve">                                 </w:t>
            </w:r>
            <w:r w:rsidR="00682BA1" w:rsidRPr="00825061">
              <w:t xml:space="preserve">                                        Accept responsibility</w:t>
            </w:r>
            <w:r w:rsidR="00D869EF" w:rsidRPr="00825061">
              <w:t xml:space="preserve">    </w:t>
            </w:r>
            <w:r w:rsidRPr="00825061">
              <w:t xml:space="preserve">                           </w:t>
            </w:r>
            <w:r w:rsidR="00143098" w:rsidRPr="00825061">
              <w:t xml:space="preserve">            </w:t>
            </w:r>
            <w:r w:rsidRPr="00825061">
              <w:t xml:space="preserve">      </w:t>
            </w:r>
            <w:r w:rsidR="00682BA1" w:rsidRPr="00825061">
              <w:t xml:space="preserve">                          </w:t>
            </w:r>
            <w:r w:rsidR="001006F8" w:rsidRPr="00825061">
              <w:t>Motivated self-starter with a strong desire to learn</w:t>
            </w:r>
            <w:r w:rsidR="00682BA1" w:rsidRPr="00825061">
              <w:t xml:space="preserve">         Basic knowledge of PC and Mac</w:t>
            </w:r>
          </w:p>
          <w:p w:rsidR="00682BA1" w:rsidRPr="00825061" w:rsidRDefault="001006F8" w:rsidP="001F0239">
            <w:pPr>
              <w:pStyle w:val="Sectiondetails"/>
            </w:pPr>
            <w:r w:rsidRPr="00825061">
              <w:t xml:space="preserve">Meet my goals                                </w:t>
            </w:r>
            <w:r w:rsidR="00D869EF" w:rsidRPr="00825061">
              <w:t xml:space="preserve">   </w:t>
            </w:r>
            <w:r w:rsidRPr="00825061">
              <w:t xml:space="preserve"> </w:t>
            </w:r>
            <w:r w:rsidR="00682BA1" w:rsidRPr="00825061">
              <w:t xml:space="preserve">                                     Great use of </w:t>
            </w:r>
            <w:r w:rsidR="000F28FA" w:rsidRPr="00825061">
              <w:t xml:space="preserve">digital and film cameras </w:t>
            </w:r>
          </w:p>
          <w:p w:rsidR="00EA1D1B" w:rsidRPr="00825061" w:rsidRDefault="000F28FA" w:rsidP="001F0239">
            <w:pPr>
              <w:pStyle w:val="Sectiondetails"/>
            </w:pPr>
            <w:r w:rsidRPr="00825061">
              <w:t xml:space="preserve">Creative                                                                                     </w:t>
            </w:r>
            <w:r w:rsidR="00143098" w:rsidRPr="00825061">
              <w:t>Familiar with using a cash register</w:t>
            </w:r>
            <w:r w:rsidR="00D869EF" w:rsidRPr="00825061">
              <w:t xml:space="preserve">  </w:t>
            </w:r>
          </w:p>
          <w:p w:rsidR="00143098" w:rsidRPr="00825061" w:rsidRDefault="00EA1D1B" w:rsidP="001F0239">
            <w:pPr>
              <w:pStyle w:val="Sectiondetails"/>
            </w:pPr>
            <w:r w:rsidRPr="00825061">
              <w:t xml:space="preserve">Can use a digital and film camera                                        </w:t>
            </w:r>
            <w:r w:rsidR="00682BA1" w:rsidRPr="00825061">
              <w:t xml:space="preserve">Strong money </w:t>
            </w:r>
            <w:r w:rsidR="00D869EF" w:rsidRPr="00825061">
              <w:t>handling skills</w:t>
            </w:r>
            <w:r w:rsidRPr="00825061">
              <w:t xml:space="preserve">                        </w:t>
            </w:r>
            <w:r w:rsidR="00E235C4" w:rsidRPr="00825061">
              <w:t xml:space="preserve">                        Proficient</w:t>
            </w:r>
            <w:r w:rsidRPr="00825061">
              <w:t xml:space="preserve"> with Photoshop</w:t>
            </w:r>
            <w:r w:rsidR="00E235C4" w:rsidRPr="00825061">
              <w:t>, PowerPoint and Word</w:t>
            </w:r>
          </w:p>
          <w:p w:rsidR="00D869EF" w:rsidRPr="00825061" w:rsidRDefault="00D869EF" w:rsidP="001F0239">
            <w:pPr>
              <w:pStyle w:val="Sectiondetails"/>
              <w:rPr>
                <w:b/>
              </w:rPr>
            </w:pPr>
          </w:p>
          <w:p w:rsidR="00F14BA9" w:rsidRPr="00825061" w:rsidRDefault="003345A6" w:rsidP="001F0239">
            <w:pPr>
              <w:pStyle w:val="Sectiondetails"/>
              <w:rPr>
                <w:b/>
              </w:rPr>
            </w:pPr>
            <w:r w:rsidRPr="00825061">
              <w:rPr>
                <w:b/>
              </w:rPr>
              <w:t xml:space="preserve">Achievements </w:t>
            </w:r>
            <w:r w:rsidR="00F14BA9" w:rsidRPr="00825061">
              <w:rPr>
                <w:b/>
              </w:rPr>
              <w:t>and Awards</w:t>
            </w:r>
            <w:r w:rsidR="00EA1D1B" w:rsidRPr="00825061">
              <w:rPr>
                <w:b/>
              </w:rPr>
              <w:t xml:space="preserve"> (synchronized swimming)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2010 Junior National Championships Champion (team event)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2010 National Champion (16-17 age group, duet)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2011 Swiss Open ( Team 2</w:t>
            </w:r>
            <w:r w:rsidRPr="00825061">
              <w:rPr>
                <w:vertAlign w:val="superscript"/>
              </w:rPr>
              <w:t>nd</w:t>
            </w:r>
            <w:r w:rsidRPr="00825061">
              <w:t xml:space="preserve"> place, combo 1</w:t>
            </w:r>
            <w:r w:rsidRPr="00825061">
              <w:rPr>
                <w:vertAlign w:val="superscript"/>
              </w:rPr>
              <w:t>st</w:t>
            </w:r>
            <w:r w:rsidRPr="00825061">
              <w:t xml:space="preserve"> place)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2011 Junior National Championship (Duet 3</w:t>
            </w:r>
            <w:r w:rsidRPr="00825061">
              <w:rPr>
                <w:vertAlign w:val="superscript"/>
              </w:rPr>
              <w:t>rd</w:t>
            </w:r>
            <w:r w:rsidRPr="00825061">
              <w:t xml:space="preserve"> Place, Team 2</w:t>
            </w:r>
            <w:r w:rsidRPr="00825061">
              <w:rPr>
                <w:vertAlign w:val="superscript"/>
              </w:rPr>
              <w:t>nd</w:t>
            </w:r>
            <w:r w:rsidRPr="00825061">
              <w:t xml:space="preserve"> place)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2010 Team Captain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2012 Junior Nationals (2</w:t>
            </w:r>
            <w:r w:rsidRPr="00825061">
              <w:rPr>
                <w:vertAlign w:val="superscript"/>
              </w:rPr>
              <w:t>nd</w:t>
            </w:r>
            <w:r w:rsidR="00D869EF" w:rsidRPr="00825061">
              <w:t xml:space="preserve"> place Combo)</w:t>
            </w:r>
          </w:p>
          <w:p w:rsidR="000F28FA" w:rsidRPr="00825061" w:rsidRDefault="000F28FA" w:rsidP="00D869EF">
            <w:pPr>
              <w:pStyle w:val="Sectiondetails"/>
              <w:tabs>
                <w:tab w:val="left" w:pos="8541"/>
              </w:tabs>
              <w:rPr>
                <w:b/>
              </w:rPr>
            </w:pPr>
          </w:p>
          <w:p w:rsidR="00F14BA9" w:rsidRPr="00825061" w:rsidRDefault="00F14BA9" w:rsidP="00D869EF">
            <w:pPr>
              <w:pStyle w:val="Sectiondetails"/>
              <w:tabs>
                <w:tab w:val="left" w:pos="8541"/>
              </w:tabs>
              <w:rPr>
                <w:b/>
              </w:rPr>
            </w:pPr>
            <w:r w:rsidRPr="00825061">
              <w:rPr>
                <w:b/>
              </w:rPr>
              <w:t>Volunteering Services</w:t>
            </w:r>
            <w:r w:rsidR="00291ADC" w:rsidRPr="00825061">
              <w:rPr>
                <w:b/>
              </w:rPr>
              <w:t>/clubs</w:t>
            </w:r>
          </w:p>
          <w:p w:rsidR="00F14BA9" w:rsidRPr="00825061" w:rsidRDefault="00F14BA9" w:rsidP="001F0239">
            <w:pPr>
              <w:pStyle w:val="Sectiondetails"/>
            </w:pPr>
            <w:r w:rsidRPr="00825061">
              <w:t>Arts and Wine Festival Volunteer (Sales associate)</w:t>
            </w:r>
          </w:p>
          <w:p w:rsidR="00F14BA9" w:rsidRPr="00825061" w:rsidRDefault="003345A6" w:rsidP="001F0239">
            <w:pPr>
              <w:pStyle w:val="Sectiondetails"/>
            </w:pPr>
            <w:r w:rsidRPr="00825061">
              <w:t>Crabs</w:t>
            </w:r>
            <w:r w:rsidR="00F14BA9" w:rsidRPr="00825061">
              <w:t xml:space="preserve"> Feed (Serving food and clean up)</w:t>
            </w:r>
          </w:p>
          <w:p w:rsidR="00F14BA9" w:rsidRPr="00825061" w:rsidRDefault="003345A6" w:rsidP="001F0239">
            <w:pPr>
              <w:pStyle w:val="Sectiondetails"/>
            </w:pPr>
            <w:r w:rsidRPr="00825061">
              <w:t>Camp advisor volunteer</w:t>
            </w:r>
          </w:p>
          <w:p w:rsidR="00291ADC" w:rsidRPr="00825061" w:rsidRDefault="00291ADC" w:rsidP="001F0239">
            <w:pPr>
              <w:pStyle w:val="Sectiondetails"/>
            </w:pPr>
            <w:r w:rsidRPr="00825061">
              <w:t>Film-makers club (Berkeley)</w:t>
            </w:r>
          </w:p>
          <w:p w:rsidR="00F14BA9" w:rsidRDefault="00825061" w:rsidP="001F0239">
            <w:pPr>
              <w:pStyle w:val="Sectiondetails"/>
            </w:pPr>
            <w:r>
              <w:t>Cal intramural gymnastics team</w:t>
            </w:r>
          </w:p>
          <w:p w:rsidR="00825061" w:rsidRDefault="00825061" w:rsidP="001F0239">
            <w:pPr>
              <w:pStyle w:val="Sectiondetails"/>
            </w:pPr>
            <w:r>
              <w:t>Berkeley Art Studio (Film photography, Digital photography)</w:t>
            </w:r>
          </w:p>
          <w:p w:rsidR="00825061" w:rsidRPr="00825061" w:rsidRDefault="00825061" w:rsidP="001F0239">
            <w:pPr>
              <w:pStyle w:val="Sectiondetails"/>
            </w:pPr>
            <w:r>
              <w:t>Synchronized swimming (Santa Clara Aquamaids)</w:t>
            </w:r>
            <w:bookmarkStart w:id="0" w:name="_GoBack"/>
            <w:bookmarkEnd w:id="0"/>
          </w:p>
          <w:p w:rsidR="00F14BA9" w:rsidRPr="00825061" w:rsidRDefault="00F14BA9" w:rsidP="001F0239">
            <w:pPr>
              <w:pStyle w:val="Sectiondetails"/>
            </w:pPr>
          </w:p>
          <w:p w:rsidR="00F14BA9" w:rsidRPr="00825061" w:rsidRDefault="00F14BA9" w:rsidP="001F0239">
            <w:pPr>
              <w:pStyle w:val="Sectiondetails"/>
            </w:pPr>
          </w:p>
          <w:p w:rsidR="00F14BA9" w:rsidRPr="00825061" w:rsidRDefault="00F14BA9" w:rsidP="006650DC">
            <w:pPr>
              <w:pStyle w:val="Sectiondetails"/>
              <w:jc w:val="right"/>
            </w:pPr>
          </w:p>
          <w:p w:rsidR="00F14BA9" w:rsidRPr="00825061" w:rsidRDefault="00F14BA9" w:rsidP="001F0239">
            <w:pPr>
              <w:pStyle w:val="Sectiondetails"/>
            </w:pPr>
          </w:p>
        </w:tc>
      </w:tr>
      <w:tr w:rsidR="001851A9" w:rsidRPr="00825061">
        <w:trPr>
          <w:trHeight w:val="439"/>
          <w:jc w:val="center"/>
        </w:trPr>
        <w:tc>
          <w:tcPr>
            <w:tcW w:w="10575" w:type="dxa"/>
          </w:tcPr>
          <w:sdt>
            <w:sdtPr>
              <w:id w:val="1482153"/>
              <w:placeholder>
                <w:docPart w:val="4325F6991C734B6B95001229BCAC90F3"/>
              </w:placeholder>
            </w:sdtPr>
            <w:sdtEndPr/>
            <w:sdtContent>
              <w:p w:rsidR="0028039E" w:rsidRPr="00825061" w:rsidRDefault="0028039E" w:rsidP="0028039E">
                <w:pPr>
                  <w:pStyle w:val="Sectiondetails"/>
                </w:pPr>
              </w:p>
              <w:p w:rsidR="0028039E" w:rsidRPr="00825061" w:rsidRDefault="0028039E" w:rsidP="0028039E">
                <w:pPr>
                  <w:pStyle w:val="Sectiondetails"/>
                </w:pPr>
              </w:p>
              <w:p w:rsidR="0028039E" w:rsidRPr="00825061" w:rsidRDefault="0028039E" w:rsidP="0028039E">
                <w:pPr>
                  <w:pStyle w:val="Sectiondetails"/>
                </w:pPr>
              </w:p>
              <w:p w:rsidR="001851A9" w:rsidRPr="00825061" w:rsidRDefault="00E85D29" w:rsidP="0028039E">
                <w:pPr>
                  <w:pStyle w:val="Sectiondetails"/>
                </w:pPr>
              </w:p>
            </w:sdtContent>
          </w:sdt>
        </w:tc>
      </w:tr>
      <w:tr w:rsidR="001851A9" w:rsidRPr="00825061">
        <w:trPr>
          <w:trHeight w:val="227"/>
          <w:jc w:val="center"/>
        </w:trPr>
        <w:tc>
          <w:tcPr>
            <w:tcW w:w="10575" w:type="dxa"/>
          </w:tcPr>
          <w:p w:rsidR="001851A9" w:rsidRPr="00825061" w:rsidRDefault="001851A9" w:rsidP="0028039E">
            <w:pPr>
              <w:pStyle w:val="SectionTitle"/>
              <w:rPr>
                <w:b w:val="0"/>
                <w:sz w:val="22"/>
              </w:rPr>
            </w:pPr>
          </w:p>
        </w:tc>
      </w:tr>
      <w:tr w:rsidR="001851A9" w:rsidRPr="00825061">
        <w:trPr>
          <w:trHeight w:val="322"/>
          <w:jc w:val="center"/>
        </w:trPr>
        <w:tc>
          <w:tcPr>
            <w:tcW w:w="10575" w:type="dxa"/>
          </w:tcPr>
          <w:p w:rsidR="0028039E" w:rsidRPr="00825061" w:rsidRDefault="0028039E" w:rsidP="0028039E">
            <w:pPr>
              <w:pStyle w:val="Sectiondetails"/>
            </w:pPr>
          </w:p>
        </w:tc>
      </w:tr>
      <w:tr w:rsidR="001851A9" w:rsidRPr="00825061">
        <w:trPr>
          <w:trHeight w:val="223"/>
          <w:jc w:val="center"/>
        </w:trPr>
        <w:tc>
          <w:tcPr>
            <w:tcW w:w="10575" w:type="dxa"/>
          </w:tcPr>
          <w:p w:rsidR="001851A9" w:rsidRPr="00825061" w:rsidRDefault="005C23F7" w:rsidP="0028039E">
            <w:pPr>
              <w:pStyle w:val="Sectiondetails"/>
            </w:pPr>
            <w:r w:rsidRPr="00825061">
              <w:t xml:space="preserve"> </w:t>
            </w:r>
          </w:p>
        </w:tc>
      </w:tr>
      <w:tr w:rsidR="001851A9" w:rsidRPr="00825061">
        <w:trPr>
          <w:trHeight w:val="403"/>
          <w:jc w:val="center"/>
        </w:trPr>
        <w:tc>
          <w:tcPr>
            <w:tcW w:w="10575" w:type="dxa"/>
          </w:tcPr>
          <w:p w:rsidR="001851A9" w:rsidRPr="00825061" w:rsidRDefault="001851A9" w:rsidP="0028039E">
            <w:pPr>
              <w:pStyle w:val="Sectiondetails"/>
            </w:pPr>
          </w:p>
        </w:tc>
      </w:tr>
      <w:tr w:rsidR="00AA1866" w:rsidRPr="00825061">
        <w:trPr>
          <w:trHeight w:val="70"/>
          <w:jc w:val="center"/>
        </w:trPr>
        <w:tc>
          <w:tcPr>
            <w:tcW w:w="10575" w:type="dxa"/>
          </w:tcPr>
          <w:p w:rsidR="00AA1866" w:rsidRPr="00825061" w:rsidRDefault="00AA1866" w:rsidP="00AA1866">
            <w:pPr>
              <w:pStyle w:val="Sectiondetails"/>
            </w:pPr>
          </w:p>
        </w:tc>
      </w:tr>
      <w:tr w:rsidR="006650DC" w:rsidRPr="00825061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575" w:type="dxa"/>
          </w:tcPr>
          <w:p w:rsidR="006650DC" w:rsidRPr="00825061" w:rsidRDefault="006650DC" w:rsidP="006650D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6650DC" w:rsidRPr="00825061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575" w:type="dxa"/>
          </w:tcPr>
          <w:p w:rsidR="006650DC" w:rsidRPr="00825061" w:rsidRDefault="006650DC" w:rsidP="00AA1866">
            <w:pPr>
              <w:pStyle w:val="Sectiondetails"/>
            </w:pPr>
          </w:p>
        </w:tc>
      </w:tr>
      <w:tr w:rsidR="006650DC" w:rsidRPr="00825061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575" w:type="dxa"/>
          </w:tcPr>
          <w:p w:rsidR="006650DC" w:rsidRPr="00825061" w:rsidRDefault="006650DC">
            <w:pPr>
              <w:pStyle w:val="SectionTitle"/>
              <w:ind w:left="-108"/>
              <w:rPr>
                <w:b w:val="0"/>
                <w:sz w:val="22"/>
              </w:rPr>
            </w:pPr>
          </w:p>
        </w:tc>
      </w:tr>
      <w:tr w:rsidR="006650DC" w:rsidRPr="00825061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575" w:type="dxa"/>
          </w:tcPr>
          <w:p w:rsidR="006650DC" w:rsidRPr="00825061" w:rsidRDefault="006650DC" w:rsidP="00AA1866">
            <w:pPr>
              <w:pStyle w:val="Sectiondetails"/>
            </w:pPr>
          </w:p>
        </w:tc>
      </w:tr>
    </w:tbl>
    <w:p w:rsidR="001851A9" w:rsidRDefault="001851A9"/>
    <w:sectPr w:rsidR="001851A9" w:rsidSect="00AA1866">
      <w:footerReference w:type="default" r:id="rId9"/>
      <w:headerReference w:type="first" r:id="rId10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29" w:rsidRDefault="00E85D29">
      <w:pPr>
        <w:spacing w:after="0" w:line="240" w:lineRule="auto"/>
      </w:pPr>
      <w:r>
        <w:separator/>
      </w:r>
    </w:p>
  </w:endnote>
  <w:endnote w:type="continuationSeparator" w:id="0">
    <w:p w:rsidR="00E85D29" w:rsidRDefault="00E8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E85D29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29" w:rsidRDefault="00E85D29">
      <w:pPr>
        <w:spacing w:after="0" w:line="240" w:lineRule="auto"/>
      </w:pPr>
      <w:r>
        <w:separator/>
      </w:r>
    </w:p>
  </w:footnote>
  <w:footnote w:type="continuationSeparator" w:id="0">
    <w:p w:rsidR="00E85D29" w:rsidRDefault="00E8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>
      <w:trPr>
        <w:trHeight w:val="335"/>
        <w:jc w:val="center"/>
      </w:trPr>
      <w:tc>
        <w:tcPr>
          <w:tcW w:w="0" w:type="auto"/>
        </w:tcPr>
        <w:p w:rsidR="001851A9" w:rsidRPr="00AA1866" w:rsidRDefault="00E85D29" w:rsidP="003345A6">
          <w:pPr>
            <w:pStyle w:val="Name"/>
            <w:jc w:val="left"/>
          </w:pPr>
          <w:r>
            <w:rPr>
              <w:noProof/>
            </w:rPr>
            <w:pict>
              <v:shape id="Freeform 11" o:spid="_x0000_s2049" style="position:absolute;margin-left:-29.65pt;margin-top:-43.3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72630,29210;2690565,158115;0,1005840" o:connectangles="0,0,0,0,0"/>
              </v:shape>
            </w:pict>
          </w:r>
          <w:r>
            <w:rPr>
              <w:noProof/>
            </w:rPr>
            <w:pict>
              <v:shape id="Freeform 10" o:spid="_x0000_s2048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<v:path arrowok="t" o:connecttype="custom" o:connectlocs="0,1289050;4243705,530468;7151370,272419" o:connectangles="0,0,0"/>
              </v:shape>
            </w:pic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3345A6">
                <w:rPr>
                  <w:rStyle w:val="NameChar"/>
                </w:rPr>
                <w:t xml:space="preserve">                                                                                                           </w:t>
              </w:r>
              <w:r w:rsidR="00F14BA9">
                <w:rPr>
                  <w:rStyle w:val="NameChar"/>
                </w:rPr>
                <w:t xml:space="preserve">Ekaterina </w:t>
              </w:r>
              <w:proofErr w:type="spellStart"/>
              <w:r w:rsidR="00F14BA9">
                <w:rPr>
                  <w:rStyle w:val="NameChar"/>
                </w:rPr>
                <w:t>Frelikh</w:t>
              </w:r>
              <w:proofErr w:type="spellEnd"/>
            </w:sdtContent>
          </w:sdt>
        </w:p>
      </w:tc>
    </w:tr>
    <w:tr w:rsidR="001851A9" w:rsidRPr="00AA1866">
      <w:trPr>
        <w:trHeight w:val="329"/>
        <w:jc w:val="center"/>
      </w:trPr>
      <w:tc>
        <w:tcPr>
          <w:tcW w:w="0" w:type="auto"/>
        </w:tcPr>
        <w:p w:rsidR="001851A9" w:rsidRPr="00AA1866" w:rsidRDefault="00E85D29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F14BA9">
                <w:rPr>
                  <w:rStyle w:val="ContactInfoChar"/>
                </w:rPr>
                <w:t>4415 Norwal</w:t>
              </w:r>
              <w:r w:rsidR="003345A6">
                <w:rPr>
                  <w:rStyle w:val="ContactInfoChar"/>
                </w:rPr>
                <w:t>k</w:t>
              </w:r>
              <w:r w:rsidR="00F14BA9">
                <w:rPr>
                  <w:rStyle w:val="ContactInfoChar"/>
                </w:rPr>
                <w:t xml:space="preserve"> Drive Apt 24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F14BA9">
                <w:rPr>
                  <w:rStyle w:val="ContactInfoChar"/>
                </w:rPr>
                <w:t>San Jose, CA, 95129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</w:sdtPr>
            <w:sdtEndPr>
              <w:rPr>
                <w:rStyle w:val="DefaultParagraphFont"/>
              </w:rPr>
            </w:sdtEndPr>
            <w:sdtContent>
              <w:r w:rsidR="00F14BA9">
                <w:rPr>
                  <w:rStyle w:val="ContactInfoChar"/>
                </w:rPr>
                <w:t>(510)463-7326</w:t>
              </w:r>
            </w:sdtContent>
          </w:sdt>
        </w:p>
        <w:p w:rsidR="001851A9" w:rsidRPr="00AA1866" w:rsidRDefault="00E85D29" w:rsidP="00F14BA9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F14BA9">
                <w:rPr>
                  <w:rStyle w:val="ContactInfoChar"/>
                </w:rPr>
                <w:t>Katyusha_fr@hotmail.com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  <w:showingPlcHdr/>
            </w:sdtPr>
            <w:sdtEndPr>
              <w:rPr>
                <w:rStyle w:val="DefaultParagraphFont"/>
              </w:rPr>
            </w:sdtEndPr>
            <w:sdtContent>
              <w:r w:rsidR="00F14BA9">
                <w:rPr>
                  <w:rStyle w:val="ContactInfoChar"/>
                </w:rPr>
                <w:t xml:space="preserve">     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039E"/>
    <w:rsid w:val="000F28FA"/>
    <w:rsid w:val="000F4408"/>
    <w:rsid w:val="001006F8"/>
    <w:rsid w:val="00140C94"/>
    <w:rsid w:val="00143098"/>
    <w:rsid w:val="001851A9"/>
    <w:rsid w:val="0028039E"/>
    <w:rsid w:val="0028107D"/>
    <w:rsid w:val="00291ADC"/>
    <w:rsid w:val="003345A6"/>
    <w:rsid w:val="003A249C"/>
    <w:rsid w:val="003D584B"/>
    <w:rsid w:val="003F51EC"/>
    <w:rsid w:val="003F7CDE"/>
    <w:rsid w:val="005C052C"/>
    <w:rsid w:val="005C23F7"/>
    <w:rsid w:val="006650DC"/>
    <w:rsid w:val="00670019"/>
    <w:rsid w:val="00682BA1"/>
    <w:rsid w:val="007072DE"/>
    <w:rsid w:val="007A572C"/>
    <w:rsid w:val="00825061"/>
    <w:rsid w:val="00874A86"/>
    <w:rsid w:val="008F13E7"/>
    <w:rsid w:val="00913F13"/>
    <w:rsid w:val="00994714"/>
    <w:rsid w:val="00A11A97"/>
    <w:rsid w:val="00A11C70"/>
    <w:rsid w:val="00AA1866"/>
    <w:rsid w:val="00AF7B82"/>
    <w:rsid w:val="00B17D2D"/>
    <w:rsid w:val="00CC394C"/>
    <w:rsid w:val="00CE6F26"/>
    <w:rsid w:val="00D37F65"/>
    <w:rsid w:val="00D869EF"/>
    <w:rsid w:val="00D96883"/>
    <w:rsid w:val="00DC3950"/>
    <w:rsid w:val="00E145C4"/>
    <w:rsid w:val="00E235C4"/>
    <w:rsid w:val="00E323A0"/>
    <w:rsid w:val="00E85D29"/>
    <w:rsid w:val="00EA1D1B"/>
    <w:rsid w:val="00F14BA9"/>
    <w:rsid w:val="00F41740"/>
    <w:rsid w:val="00FC0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terina\Documents\resum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B3B80987FC48C88F96059D4686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5B8D2-008D-42DB-89DF-6A4726874745}"/>
      </w:docPartPr>
      <w:docPartBody>
        <w:p w:rsidR="003374A6" w:rsidRDefault="008845CA">
          <w:pPr>
            <w:pStyle w:val="EDB3B80987FC48C88F96059D4686DA2D"/>
          </w:pPr>
          <w:r>
            <w:t>Objectives</w:t>
          </w:r>
        </w:p>
      </w:docPartBody>
    </w:docPart>
    <w:docPart>
      <w:docPartPr>
        <w:name w:val="4325F6991C734B6B95001229BCAC9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36F15-0FED-4CB7-8113-E14DBC873CD7}"/>
      </w:docPartPr>
      <w:docPartBody>
        <w:p w:rsidR="003374A6" w:rsidRDefault="008845CA">
          <w:pPr>
            <w:pStyle w:val="4325F6991C734B6B95001229BCAC90F3"/>
          </w:pPr>
          <w:r w:rsidRPr="003F51EC">
            <w:t>Describe your career goal or ideal job.</w:t>
          </w:r>
        </w:p>
      </w:docPartBody>
    </w:docPart>
    <w:docPart>
      <w:docPartPr>
        <w:name w:val="C3E36F7D8746430AB1ED4FA774CC3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4EB0-B4C5-46B0-B4A9-20692EFEB142}"/>
      </w:docPartPr>
      <w:docPartBody>
        <w:p w:rsidR="003374A6" w:rsidRDefault="00D003E9" w:rsidP="00D003E9">
          <w:pPr>
            <w:pStyle w:val="C3E36F7D8746430AB1ED4FA774CC3FE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03E9"/>
    <w:rsid w:val="00032F34"/>
    <w:rsid w:val="00101EAD"/>
    <w:rsid w:val="001A69A2"/>
    <w:rsid w:val="001F0E14"/>
    <w:rsid w:val="00264C92"/>
    <w:rsid w:val="002F79B0"/>
    <w:rsid w:val="00303867"/>
    <w:rsid w:val="003374A6"/>
    <w:rsid w:val="006B7132"/>
    <w:rsid w:val="0072214D"/>
    <w:rsid w:val="008845CA"/>
    <w:rsid w:val="00BE293D"/>
    <w:rsid w:val="00CB6026"/>
    <w:rsid w:val="00D0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B3B80987FC48C88F96059D4686DA2D">
    <w:name w:val="EDB3B80987FC48C88F96059D4686DA2D"/>
    <w:rsid w:val="00BE293D"/>
  </w:style>
  <w:style w:type="paragraph" w:customStyle="1" w:styleId="4325F6991C734B6B95001229BCAC90F3">
    <w:name w:val="4325F6991C734B6B95001229BCAC90F3"/>
    <w:rsid w:val="00BE293D"/>
  </w:style>
  <w:style w:type="paragraph" w:customStyle="1" w:styleId="C67477F724AC4A149B02729ED1705580">
    <w:name w:val="C67477F724AC4A149B02729ED1705580"/>
    <w:rsid w:val="00BE293D"/>
  </w:style>
  <w:style w:type="paragraph" w:customStyle="1" w:styleId="5C7A9B2F7AAB4658A2190FA8588732F9">
    <w:name w:val="5C7A9B2F7AAB4658A2190FA8588732F9"/>
    <w:rsid w:val="00BE293D"/>
  </w:style>
  <w:style w:type="paragraph" w:customStyle="1" w:styleId="4576618ABA0142F494979123786B5654">
    <w:name w:val="4576618ABA0142F494979123786B5654"/>
    <w:rsid w:val="00BE293D"/>
  </w:style>
  <w:style w:type="paragraph" w:customStyle="1" w:styleId="91B739A4F914434F91AEEDAD8005B899">
    <w:name w:val="91B739A4F914434F91AEEDAD8005B899"/>
    <w:rsid w:val="00BE293D"/>
  </w:style>
  <w:style w:type="paragraph" w:customStyle="1" w:styleId="32BBCAAAE64C469ABC1F2349C2D89152">
    <w:name w:val="32BBCAAAE64C469ABC1F2349C2D89152"/>
    <w:rsid w:val="00BE293D"/>
  </w:style>
  <w:style w:type="paragraph" w:customStyle="1" w:styleId="8112241C5D214F62B9FE99FF62E6CAC1">
    <w:name w:val="8112241C5D214F62B9FE99FF62E6CAC1"/>
    <w:rsid w:val="00BE293D"/>
  </w:style>
  <w:style w:type="paragraph" w:customStyle="1" w:styleId="81D7EEF2D58447FAA8D041724EC8A4A9">
    <w:name w:val="81D7EEF2D58447FAA8D041724EC8A4A9"/>
    <w:rsid w:val="00BE293D"/>
  </w:style>
  <w:style w:type="paragraph" w:customStyle="1" w:styleId="8D04615C1D8B488E93D2D52D55FD4B74">
    <w:name w:val="8D04615C1D8B488E93D2D52D55FD4B74"/>
    <w:rsid w:val="00BE293D"/>
  </w:style>
  <w:style w:type="paragraph" w:customStyle="1" w:styleId="04E3FE43AA9644B4BDA733149550DC87">
    <w:name w:val="04E3FE43AA9644B4BDA733149550DC87"/>
    <w:rsid w:val="00BE293D"/>
  </w:style>
  <w:style w:type="paragraph" w:customStyle="1" w:styleId="524AF30F81D6414F9E2C6B7BFEC1D0C1">
    <w:name w:val="524AF30F81D6414F9E2C6B7BFEC1D0C1"/>
    <w:rsid w:val="00BE293D"/>
  </w:style>
  <w:style w:type="paragraph" w:customStyle="1" w:styleId="BF0B28DAF0084C65A9D71CEFC329D467">
    <w:name w:val="BF0B28DAF0084C65A9D71CEFC329D467"/>
    <w:rsid w:val="00BE293D"/>
  </w:style>
  <w:style w:type="paragraph" w:customStyle="1" w:styleId="E12FD92CDC5046FA85FA5CD73AFE6A4B">
    <w:name w:val="E12FD92CDC5046FA85FA5CD73AFE6A4B"/>
    <w:rsid w:val="00BE293D"/>
  </w:style>
  <w:style w:type="paragraph" w:customStyle="1" w:styleId="37FB340A653D4BF7AE2305E3D75DAE18">
    <w:name w:val="37FB340A653D4BF7AE2305E3D75DAE18"/>
    <w:rsid w:val="00BE293D"/>
  </w:style>
  <w:style w:type="paragraph" w:customStyle="1" w:styleId="7F7030E735594C1EBAE88E2211B45377">
    <w:name w:val="7F7030E735594C1EBAE88E2211B45377"/>
    <w:rsid w:val="00BE293D"/>
  </w:style>
  <w:style w:type="paragraph" w:customStyle="1" w:styleId="3BA9267252774701BB49DAFCCBB60261">
    <w:name w:val="3BA9267252774701BB49DAFCCBB60261"/>
    <w:rsid w:val="00BE293D"/>
  </w:style>
  <w:style w:type="paragraph" w:customStyle="1" w:styleId="E53FA938B691460F9CF6730AA577044C">
    <w:name w:val="E53FA938B691460F9CF6730AA577044C"/>
    <w:rsid w:val="00BE293D"/>
  </w:style>
  <w:style w:type="paragraph" w:customStyle="1" w:styleId="8527690695CF449C952C806197533209">
    <w:name w:val="8527690695CF449C952C806197533209"/>
    <w:rsid w:val="00BE293D"/>
  </w:style>
  <w:style w:type="paragraph" w:customStyle="1" w:styleId="036F15F387C84A59AAD73C82FFC743E6">
    <w:name w:val="036F15F387C84A59AAD73C82FFC743E6"/>
    <w:rsid w:val="00BE293D"/>
  </w:style>
  <w:style w:type="paragraph" w:customStyle="1" w:styleId="24069885E09F43F4A3CE44E8ED5E1469">
    <w:name w:val="24069885E09F43F4A3CE44E8ED5E1469"/>
    <w:rsid w:val="00BE293D"/>
  </w:style>
  <w:style w:type="paragraph" w:customStyle="1" w:styleId="7322446BBE0A4C0683E8EC9A34CF0FC0">
    <w:name w:val="7322446BBE0A4C0683E8EC9A34CF0FC0"/>
    <w:rsid w:val="00BE293D"/>
  </w:style>
  <w:style w:type="paragraph" w:customStyle="1" w:styleId="D174209B2DC1450C94689109460C41FB">
    <w:name w:val="D174209B2DC1450C94689109460C41FB"/>
    <w:rsid w:val="00BE293D"/>
  </w:style>
  <w:style w:type="paragraph" w:customStyle="1" w:styleId="F93F589FA77B4AE48794F7D827A147E4">
    <w:name w:val="F93F589FA77B4AE48794F7D827A147E4"/>
    <w:rsid w:val="00BE293D"/>
  </w:style>
  <w:style w:type="paragraph" w:customStyle="1" w:styleId="D7C62A2460DE4310B2403B429420F8A4">
    <w:name w:val="D7C62A2460DE4310B2403B429420F8A4"/>
    <w:rsid w:val="00BE293D"/>
  </w:style>
  <w:style w:type="paragraph" w:customStyle="1" w:styleId="FB36EE94350641D299D152594E3D1A6C">
    <w:name w:val="FB36EE94350641D299D152594E3D1A6C"/>
    <w:rsid w:val="00BE293D"/>
  </w:style>
  <w:style w:type="paragraph" w:customStyle="1" w:styleId="69BE4184296B47BEAA1AED25C003B556">
    <w:name w:val="69BE4184296B47BEAA1AED25C003B556"/>
    <w:rsid w:val="00BE293D"/>
  </w:style>
  <w:style w:type="paragraph" w:customStyle="1" w:styleId="742F0E2A225D4D23942A0ACEA53DE9AD">
    <w:name w:val="742F0E2A225D4D23942A0ACEA53DE9AD"/>
    <w:rsid w:val="00BE293D"/>
  </w:style>
  <w:style w:type="paragraph" w:customStyle="1" w:styleId="1C33487613614D708F279AE4D9A98C98">
    <w:name w:val="1C33487613614D708F279AE4D9A98C98"/>
    <w:rsid w:val="00BE293D"/>
  </w:style>
  <w:style w:type="paragraph" w:customStyle="1" w:styleId="F8CAD2B6BC64417CB49E4253F6F444FB">
    <w:name w:val="F8CAD2B6BC64417CB49E4253F6F444FB"/>
    <w:rsid w:val="00BE293D"/>
  </w:style>
  <w:style w:type="paragraph" w:customStyle="1" w:styleId="92B4A1994A2A495EA5B7DEF53B53953C">
    <w:name w:val="92B4A1994A2A495EA5B7DEF53B53953C"/>
    <w:rsid w:val="00BE293D"/>
  </w:style>
  <w:style w:type="paragraph" w:customStyle="1" w:styleId="7F170CB280B841E285C0CE776198DB81">
    <w:name w:val="7F170CB280B841E285C0CE776198DB81"/>
    <w:rsid w:val="00BE293D"/>
  </w:style>
  <w:style w:type="paragraph" w:customStyle="1" w:styleId="88C9352BD3E24D3EA90BC8151E28A996">
    <w:name w:val="88C9352BD3E24D3EA90BC8151E28A996"/>
    <w:rsid w:val="00BE293D"/>
  </w:style>
  <w:style w:type="paragraph" w:customStyle="1" w:styleId="90FB082776C649019297E56928F2DA2D">
    <w:name w:val="90FB082776C649019297E56928F2DA2D"/>
    <w:rsid w:val="00BE293D"/>
  </w:style>
  <w:style w:type="paragraph" w:customStyle="1" w:styleId="765018FA77674FA7B7800B688238A551">
    <w:name w:val="765018FA77674FA7B7800B688238A551"/>
    <w:rsid w:val="00BE293D"/>
  </w:style>
  <w:style w:type="paragraph" w:customStyle="1" w:styleId="E2F1F9B30BD64BEDBBE10A9297C0032F">
    <w:name w:val="E2F1F9B30BD64BEDBBE10A9297C0032F"/>
    <w:rsid w:val="00BE293D"/>
  </w:style>
  <w:style w:type="paragraph" w:customStyle="1" w:styleId="B3C6548EA53D4E3CB709524DEAE19F5D">
    <w:name w:val="B3C6548EA53D4E3CB709524DEAE19F5D"/>
    <w:rsid w:val="00BE293D"/>
  </w:style>
  <w:style w:type="paragraph" w:customStyle="1" w:styleId="8E28303864DE47348EACA40573D67468">
    <w:name w:val="8E28303864DE47348EACA40573D67468"/>
    <w:rsid w:val="00BE293D"/>
  </w:style>
  <w:style w:type="paragraph" w:customStyle="1" w:styleId="ED2BEFE074D34EE48799EAC1A8B265D4">
    <w:name w:val="ED2BEFE074D34EE48799EAC1A8B265D4"/>
    <w:rsid w:val="00BE293D"/>
  </w:style>
  <w:style w:type="paragraph" w:customStyle="1" w:styleId="6FE9E83D42FC468FB97527370C5239C0">
    <w:name w:val="6FE9E83D42FC468FB97527370C5239C0"/>
    <w:rsid w:val="00BE293D"/>
  </w:style>
  <w:style w:type="paragraph" w:customStyle="1" w:styleId="D0B868870F8E42C9915761572ABCE0F0">
    <w:name w:val="D0B868870F8E42C9915761572ABCE0F0"/>
    <w:rsid w:val="00BE293D"/>
  </w:style>
  <w:style w:type="paragraph" w:customStyle="1" w:styleId="C799603582FA43D9AF0A7583A5E6DE4A">
    <w:name w:val="C799603582FA43D9AF0A7583A5E6DE4A"/>
    <w:rsid w:val="00BE293D"/>
  </w:style>
  <w:style w:type="paragraph" w:customStyle="1" w:styleId="10A7A215CE3C457BACDD5D13971F48A2">
    <w:name w:val="10A7A215CE3C457BACDD5D13971F48A2"/>
    <w:rsid w:val="00BE293D"/>
  </w:style>
  <w:style w:type="paragraph" w:customStyle="1" w:styleId="E150734ADAD54EA6B75BFE6D6AFD7978">
    <w:name w:val="E150734ADAD54EA6B75BFE6D6AFD7978"/>
    <w:rsid w:val="00BE293D"/>
  </w:style>
  <w:style w:type="paragraph" w:customStyle="1" w:styleId="0190C9AA07984B63AA7D4D06D33635DC">
    <w:name w:val="0190C9AA07984B63AA7D4D06D33635DC"/>
    <w:rsid w:val="00BE293D"/>
  </w:style>
  <w:style w:type="paragraph" w:customStyle="1" w:styleId="19F1752A6E334ED4B649BB08DB201F36">
    <w:name w:val="19F1752A6E334ED4B649BB08DB201F36"/>
    <w:rsid w:val="00BE293D"/>
  </w:style>
  <w:style w:type="paragraph" w:customStyle="1" w:styleId="731D3A97DB6648EEBD32ACD0D95289CE">
    <w:name w:val="731D3A97DB6648EEBD32ACD0D95289CE"/>
    <w:rsid w:val="00BE293D"/>
  </w:style>
  <w:style w:type="paragraph" w:customStyle="1" w:styleId="58A71BABFD6A4AEA98F8065EFD6DCAB7">
    <w:name w:val="58A71BABFD6A4AEA98F8065EFD6DCAB7"/>
    <w:rsid w:val="00BE293D"/>
  </w:style>
  <w:style w:type="paragraph" w:customStyle="1" w:styleId="44ED9FEAF6F044949E07045985165107">
    <w:name w:val="44ED9FEAF6F044949E07045985165107"/>
    <w:rsid w:val="00BE293D"/>
  </w:style>
  <w:style w:type="paragraph" w:customStyle="1" w:styleId="8E2DA5A181D04615A4BD394124BD3FDC">
    <w:name w:val="8E2DA5A181D04615A4BD394124BD3FDC"/>
    <w:rsid w:val="00BE293D"/>
  </w:style>
  <w:style w:type="paragraph" w:customStyle="1" w:styleId="3C39B952E44A43E597965E0407837007">
    <w:name w:val="3C39B952E44A43E597965E0407837007"/>
    <w:rsid w:val="00BE293D"/>
  </w:style>
  <w:style w:type="paragraph" w:customStyle="1" w:styleId="1DE15AA480E44071BF77C318F3EDA340">
    <w:name w:val="1DE15AA480E44071BF77C318F3EDA340"/>
    <w:rsid w:val="00BE293D"/>
  </w:style>
  <w:style w:type="paragraph" w:customStyle="1" w:styleId="EB07CCBFE06E4E3BB9676A582F29F6BD">
    <w:name w:val="EB07CCBFE06E4E3BB9676A582F29F6BD"/>
    <w:rsid w:val="00BE293D"/>
  </w:style>
  <w:style w:type="paragraph" w:customStyle="1" w:styleId="F9AF3DEB1B76473296D5E82DB04B00A2">
    <w:name w:val="F9AF3DEB1B76473296D5E82DB04B00A2"/>
    <w:rsid w:val="00BE293D"/>
  </w:style>
  <w:style w:type="paragraph" w:customStyle="1" w:styleId="9E795EC9862749CA8527D1323DCE9C16">
    <w:name w:val="9E795EC9862749CA8527D1323DCE9C16"/>
    <w:rsid w:val="00BE293D"/>
  </w:style>
  <w:style w:type="paragraph" w:customStyle="1" w:styleId="03DE5982E4F947E7B9368B7411C4941E">
    <w:name w:val="03DE5982E4F947E7B9368B7411C4941E"/>
    <w:rsid w:val="00BE293D"/>
  </w:style>
  <w:style w:type="paragraph" w:customStyle="1" w:styleId="23504599E45549048446A5404BC22371">
    <w:name w:val="23504599E45549048446A5404BC22371"/>
    <w:rsid w:val="00BE293D"/>
  </w:style>
  <w:style w:type="paragraph" w:customStyle="1" w:styleId="85004F9E7A964CABACF9553B8E672567">
    <w:name w:val="85004F9E7A964CABACF9553B8E672567"/>
    <w:rsid w:val="00BE293D"/>
  </w:style>
  <w:style w:type="paragraph" w:customStyle="1" w:styleId="C3BDB5B777C54624947BDBB9E897F23D">
    <w:name w:val="C3BDB5B777C54624947BDBB9E897F23D"/>
    <w:rsid w:val="00BE293D"/>
  </w:style>
  <w:style w:type="paragraph" w:customStyle="1" w:styleId="1D67E036CAE44248AAFE6EF95B13792B">
    <w:name w:val="1D67E036CAE44248AAFE6EF95B13792B"/>
    <w:rsid w:val="00BE293D"/>
  </w:style>
  <w:style w:type="paragraph" w:customStyle="1" w:styleId="D8244EB3EF574549ABCBA01FF638982E">
    <w:name w:val="D8244EB3EF574549ABCBA01FF638982E"/>
    <w:rsid w:val="00D003E9"/>
  </w:style>
  <w:style w:type="paragraph" w:customStyle="1" w:styleId="341142ACBA3440FCB9DBECC57D435A5D">
    <w:name w:val="341142ACBA3440FCB9DBECC57D435A5D"/>
    <w:rsid w:val="00D003E9"/>
  </w:style>
  <w:style w:type="paragraph" w:customStyle="1" w:styleId="5CAB0B7DE35E46969E236AF62D541B1D">
    <w:name w:val="5CAB0B7DE35E46969E236AF62D541B1D"/>
    <w:rsid w:val="00D003E9"/>
  </w:style>
  <w:style w:type="paragraph" w:customStyle="1" w:styleId="A3E189C63A994D77A7AB5255619A77FB">
    <w:name w:val="A3E189C63A994D77A7AB5255619A77FB"/>
    <w:rsid w:val="00D003E9"/>
  </w:style>
  <w:style w:type="paragraph" w:customStyle="1" w:styleId="E69F0D672B0848EFAB7E05289AD8E216">
    <w:name w:val="E69F0D672B0848EFAB7E05289AD8E216"/>
    <w:rsid w:val="00D003E9"/>
  </w:style>
  <w:style w:type="paragraph" w:customStyle="1" w:styleId="1B068AF7285A4DF7BC60BF21E2871E14">
    <w:name w:val="1B068AF7285A4DF7BC60BF21E2871E14"/>
    <w:rsid w:val="00D003E9"/>
  </w:style>
  <w:style w:type="paragraph" w:customStyle="1" w:styleId="5BCA9D8F58D14F31B2DB3EF63DA80471">
    <w:name w:val="5BCA9D8F58D14F31B2DB3EF63DA80471"/>
    <w:rsid w:val="00D003E9"/>
  </w:style>
  <w:style w:type="paragraph" w:customStyle="1" w:styleId="DC0F2B66189A49A3B27397CCE2C62A49">
    <w:name w:val="DC0F2B66189A49A3B27397CCE2C62A49"/>
    <w:rsid w:val="00D003E9"/>
  </w:style>
  <w:style w:type="paragraph" w:customStyle="1" w:styleId="E4003F00749849F2B804A6C26085F282">
    <w:name w:val="E4003F00749849F2B804A6C26085F282"/>
    <w:rsid w:val="00D003E9"/>
  </w:style>
  <w:style w:type="paragraph" w:customStyle="1" w:styleId="9D3AEC1055574243A72C696E720288E8">
    <w:name w:val="9D3AEC1055574243A72C696E720288E8"/>
    <w:rsid w:val="00D003E9"/>
  </w:style>
  <w:style w:type="paragraph" w:customStyle="1" w:styleId="07766A3F83BF4D249948130DC44CA92F">
    <w:name w:val="07766A3F83BF4D249948130DC44CA92F"/>
    <w:rsid w:val="00D003E9"/>
  </w:style>
  <w:style w:type="paragraph" w:customStyle="1" w:styleId="4E32E6FC8B2446C3888EBF68E5A77534">
    <w:name w:val="4E32E6FC8B2446C3888EBF68E5A77534"/>
    <w:rsid w:val="00D003E9"/>
  </w:style>
  <w:style w:type="paragraph" w:customStyle="1" w:styleId="AC7E8C8261E0472C9C7612F67A090E16">
    <w:name w:val="AC7E8C8261E0472C9C7612F67A090E16"/>
    <w:rsid w:val="00D003E9"/>
  </w:style>
  <w:style w:type="paragraph" w:customStyle="1" w:styleId="253FE5F7263C488E829E4C004A4F1264">
    <w:name w:val="253FE5F7263C488E829E4C004A4F1264"/>
    <w:rsid w:val="00D003E9"/>
  </w:style>
  <w:style w:type="paragraph" w:customStyle="1" w:styleId="A7ABCE8EC860425ABC1C81A4C76CD832">
    <w:name w:val="A7ABCE8EC860425ABC1C81A4C76CD832"/>
    <w:rsid w:val="00D003E9"/>
  </w:style>
  <w:style w:type="paragraph" w:customStyle="1" w:styleId="571B3FE01F224899B9E06643F8EC8BF5">
    <w:name w:val="571B3FE01F224899B9E06643F8EC8BF5"/>
    <w:rsid w:val="00D003E9"/>
  </w:style>
  <w:style w:type="paragraph" w:customStyle="1" w:styleId="ED95B26FE34746168C2CB7999562B22A">
    <w:name w:val="ED95B26FE34746168C2CB7999562B22A"/>
    <w:rsid w:val="00D003E9"/>
  </w:style>
  <w:style w:type="paragraph" w:customStyle="1" w:styleId="B15C8FCBE8534D468573899B0440AB3C">
    <w:name w:val="B15C8FCBE8534D468573899B0440AB3C"/>
    <w:rsid w:val="00D003E9"/>
  </w:style>
  <w:style w:type="paragraph" w:customStyle="1" w:styleId="4089BA75F02B498A807B6DBAAA8EF4A4">
    <w:name w:val="4089BA75F02B498A807B6DBAAA8EF4A4"/>
    <w:rsid w:val="00D003E9"/>
  </w:style>
  <w:style w:type="paragraph" w:customStyle="1" w:styleId="E3020007936243659B17B6FF45247821">
    <w:name w:val="E3020007936243659B17B6FF45247821"/>
    <w:rsid w:val="00D003E9"/>
  </w:style>
  <w:style w:type="paragraph" w:customStyle="1" w:styleId="5E582318497D4F95A4B87CB8CD503F89">
    <w:name w:val="5E582318497D4F95A4B87CB8CD503F89"/>
    <w:rsid w:val="00D003E9"/>
  </w:style>
  <w:style w:type="paragraph" w:customStyle="1" w:styleId="14CBDE3E37354A99AA5776FF9ABDD4F7">
    <w:name w:val="14CBDE3E37354A99AA5776FF9ABDD4F7"/>
    <w:rsid w:val="00D003E9"/>
  </w:style>
  <w:style w:type="paragraph" w:customStyle="1" w:styleId="904A8A5F5E074918B9556DBE946ECEF3">
    <w:name w:val="904A8A5F5E074918B9556DBE946ECEF3"/>
    <w:rsid w:val="00D003E9"/>
  </w:style>
  <w:style w:type="paragraph" w:customStyle="1" w:styleId="7DB4C32EF4DB467B8523AAC5E2EAE26A">
    <w:name w:val="7DB4C32EF4DB467B8523AAC5E2EAE26A"/>
    <w:rsid w:val="00D003E9"/>
  </w:style>
  <w:style w:type="paragraph" w:customStyle="1" w:styleId="502BD56DEE924E929D9F59D89D424A7E">
    <w:name w:val="502BD56DEE924E929D9F59D89D424A7E"/>
    <w:rsid w:val="00D003E9"/>
  </w:style>
  <w:style w:type="paragraph" w:customStyle="1" w:styleId="8E48EDD894554D7588B4A28B2F105B69">
    <w:name w:val="8E48EDD894554D7588B4A28B2F105B69"/>
    <w:rsid w:val="00D003E9"/>
  </w:style>
  <w:style w:type="paragraph" w:customStyle="1" w:styleId="BC7DB97F17E64C7C83F004CD0303B772">
    <w:name w:val="BC7DB97F17E64C7C83F004CD0303B772"/>
    <w:rsid w:val="00D003E9"/>
  </w:style>
  <w:style w:type="paragraph" w:customStyle="1" w:styleId="AF9B0707BF1E43A2B77AE10F781DE2CF">
    <w:name w:val="AF9B0707BF1E43A2B77AE10F781DE2CF"/>
    <w:rsid w:val="00D003E9"/>
  </w:style>
  <w:style w:type="paragraph" w:customStyle="1" w:styleId="FF21CCB58F504ECBB73BB3F2BB04DC54">
    <w:name w:val="FF21CCB58F504ECBB73BB3F2BB04DC54"/>
    <w:rsid w:val="00D003E9"/>
  </w:style>
  <w:style w:type="paragraph" w:customStyle="1" w:styleId="A38717358ECC4D4683CF6181BD7E0A47">
    <w:name w:val="A38717358ECC4D4683CF6181BD7E0A47"/>
    <w:rsid w:val="00D003E9"/>
  </w:style>
  <w:style w:type="paragraph" w:customStyle="1" w:styleId="57FF0407262D43A783488F1C58D8EB25">
    <w:name w:val="57FF0407262D43A783488F1C58D8EB25"/>
    <w:rsid w:val="00D003E9"/>
  </w:style>
  <w:style w:type="paragraph" w:customStyle="1" w:styleId="D04D6D9728BB496CA8E08C6C6BB2B360">
    <w:name w:val="D04D6D9728BB496CA8E08C6C6BB2B360"/>
    <w:rsid w:val="00D003E9"/>
  </w:style>
  <w:style w:type="paragraph" w:customStyle="1" w:styleId="9DE3A00D8ADA490D977BCBE01FA6E733">
    <w:name w:val="9DE3A00D8ADA490D977BCBE01FA6E733"/>
    <w:rsid w:val="00D003E9"/>
  </w:style>
  <w:style w:type="paragraph" w:customStyle="1" w:styleId="3068B8366D2D4190A8DC61FED9AD2121">
    <w:name w:val="3068B8366D2D4190A8DC61FED9AD2121"/>
    <w:rsid w:val="00D003E9"/>
  </w:style>
  <w:style w:type="paragraph" w:customStyle="1" w:styleId="9F46730B3D6B418DA0CE9E9734700801">
    <w:name w:val="9F46730B3D6B418DA0CE9E9734700801"/>
    <w:rsid w:val="00D003E9"/>
  </w:style>
  <w:style w:type="paragraph" w:customStyle="1" w:styleId="12A608A288784D799E8D75D49BF59420">
    <w:name w:val="12A608A288784D799E8D75D49BF59420"/>
    <w:rsid w:val="00D003E9"/>
  </w:style>
  <w:style w:type="paragraph" w:customStyle="1" w:styleId="A0F971AF71D2405290CDC8BD77815C39">
    <w:name w:val="A0F971AF71D2405290CDC8BD77815C39"/>
    <w:rsid w:val="00D003E9"/>
  </w:style>
  <w:style w:type="paragraph" w:customStyle="1" w:styleId="39C6314B55E34738ABAA87A5A4F8B87A">
    <w:name w:val="39C6314B55E34738ABAA87A5A4F8B87A"/>
    <w:rsid w:val="00D003E9"/>
  </w:style>
  <w:style w:type="paragraph" w:customStyle="1" w:styleId="B83437FB8203464B9B43A099223F8920">
    <w:name w:val="B83437FB8203464B9B43A099223F8920"/>
    <w:rsid w:val="00D003E9"/>
  </w:style>
  <w:style w:type="paragraph" w:customStyle="1" w:styleId="A26E0CAAA5204DA7A4F4F81B8F0B8F3E">
    <w:name w:val="A26E0CAAA5204DA7A4F4F81B8F0B8F3E"/>
    <w:rsid w:val="00D003E9"/>
  </w:style>
  <w:style w:type="paragraph" w:customStyle="1" w:styleId="C3B24C66E6A84DED8D51B696948BF29F">
    <w:name w:val="C3B24C66E6A84DED8D51B696948BF29F"/>
    <w:rsid w:val="00D003E9"/>
  </w:style>
  <w:style w:type="paragraph" w:customStyle="1" w:styleId="5DAA36C960C2492AA8C43DB09897FA0E">
    <w:name w:val="5DAA36C960C2492AA8C43DB09897FA0E"/>
    <w:rsid w:val="00D003E9"/>
  </w:style>
  <w:style w:type="paragraph" w:customStyle="1" w:styleId="EC4EB421AB764DAEB1276635C811B890">
    <w:name w:val="EC4EB421AB764DAEB1276635C811B890"/>
    <w:rsid w:val="00D003E9"/>
  </w:style>
  <w:style w:type="paragraph" w:customStyle="1" w:styleId="54619E0D51F644C398736E7DB7DB2B09">
    <w:name w:val="54619E0D51F644C398736E7DB7DB2B09"/>
    <w:rsid w:val="00D003E9"/>
  </w:style>
  <w:style w:type="paragraph" w:customStyle="1" w:styleId="F49289C411C645B39271F3CF416AF89A">
    <w:name w:val="F49289C411C645B39271F3CF416AF89A"/>
    <w:rsid w:val="00D003E9"/>
  </w:style>
  <w:style w:type="paragraph" w:customStyle="1" w:styleId="46DBC63FEC7F414A92DBAEC9ECD4767E">
    <w:name w:val="46DBC63FEC7F414A92DBAEC9ECD4767E"/>
    <w:rsid w:val="00D003E9"/>
  </w:style>
  <w:style w:type="paragraph" w:customStyle="1" w:styleId="9844B03D9ACE4099BB1C5FB72B351F18">
    <w:name w:val="9844B03D9ACE4099BB1C5FB72B351F18"/>
    <w:rsid w:val="00D003E9"/>
  </w:style>
  <w:style w:type="paragraph" w:customStyle="1" w:styleId="6BE37FF237854E2EB282266B9F6CC7F5">
    <w:name w:val="6BE37FF237854E2EB282266B9F6CC7F5"/>
    <w:rsid w:val="00D003E9"/>
  </w:style>
  <w:style w:type="paragraph" w:customStyle="1" w:styleId="36290DAB2560426B89A2D2350FDEF1E8">
    <w:name w:val="36290DAB2560426B89A2D2350FDEF1E8"/>
    <w:rsid w:val="00D003E9"/>
  </w:style>
  <w:style w:type="paragraph" w:customStyle="1" w:styleId="CA6BBDEB9B0445AEAC5EE37129D4D5C1">
    <w:name w:val="CA6BBDEB9B0445AEAC5EE37129D4D5C1"/>
    <w:rsid w:val="00D003E9"/>
  </w:style>
  <w:style w:type="paragraph" w:customStyle="1" w:styleId="087120E7D64845AEAE76800CD4019348">
    <w:name w:val="087120E7D64845AEAE76800CD4019348"/>
    <w:rsid w:val="00D003E9"/>
  </w:style>
  <w:style w:type="paragraph" w:customStyle="1" w:styleId="C3E36F7D8746430AB1ED4FA774CC3FE7">
    <w:name w:val="C3E36F7D8746430AB1ED4FA774CC3FE7"/>
    <w:rsid w:val="00D003E9"/>
  </w:style>
  <w:style w:type="paragraph" w:customStyle="1" w:styleId="3551960464E64C438CAFD08F969FF553">
    <w:name w:val="3551960464E64C438CAFD08F969FF553"/>
    <w:rsid w:val="006B7132"/>
  </w:style>
  <w:style w:type="paragraph" w:customStyle="1" w:styleId="1347590693A7457689F8778DF01FA88E">
    <w:name w:val="1347590693A7457689F8778DF01FA88E"/>
    <w:rsid w:val="006B7132"/>
  </w:style>
  <w:style w:type="paragraph" w:customStyle="1" w:styleId="AA0EC1D78DF0424CA1F78F0BAE930DC8">
    <w:name w:val="AA0EC1D78DF0424CA1F78F0BAE930DC8"/>
    <w:rsid w:val="006B7132"/>
  </w:style>
  <w:style w:type="paragraph" w:customStyle="1" w:styleId="1033C30157F646B5A1B93CE256037ED6">
    <w:name w:val="1033C30157F646B5A1B93CE256037ED6"/>
    <w:rsid w:val="006B7132"/>
  </w:style>
  <w:style w:type="paragraph" w:customStyle="1" w:styleId="496462053CAE475CA8DDF86F13CA05C2">
    <w:name w:val="496462053CAE475CA8DDF86F13CA05C2"/>
    <w:rsid w:val="006B7132"/>
  </w:style>
  <w:style w:type="paragraph" w:customStyle="1" w:styleId="C39E750A44394400AD0A9ABC4456CD43">
    <w:name w:val="C39E750A44394400AD0A9ABC4456CD43"/>
    <w:rsid w:val="006B71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</Template>
  <TotalTime>186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Ekaterina</dc:creator>
  <cp:lastModifiedBy>Ekaterina</cp:lastModifiedBy>
  <cp:revision>20</cp:revision>
  <dcterms:created xsi:type="dcterms:W3CDTF">2012-08-22T23:11:00Z</dcterms:created>
  <dcterms:modified xsi:type="dcterms:W3CDTF">2013-02-09T06:15:00Z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